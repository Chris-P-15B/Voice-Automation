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53D11EDF" w:rsidR="007D3133" w:rsidRDefault="00E563F2" w:rsidP="00E563F2">
      <w:pPr>
        <w:pStyle w:val="Title"/>
        <w:jc w:val="center"/>
      </w:pPr>
      <w:r>
        <w:t>Dial Plan Analyser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7AAB0B99" w14:textId="2F389628" w:rsidR="007A40FE" w:rsidRDefault="007A40FE" w:rsidP="007A40FE">
      <w:r>
        <w:t>Tool to analyse CUCM dial plan to find unused phone numbers</w:t>
      </w:r>
      <w:r w:rsidR="0063139D">
        <w:t xml:space="preserve"> (i.e. no DN, translation pattern, route pattern, etc. that </w:t>
      </w:r>
      <w:r w:rsidR="000B6450">
        <w:t>matches</w:t>
      </w:r>
      <w:r w:rsidR="0063139D">
        <w:t xml:space="preserve"> it)</w:t>
      </w:r>
      <w:r>
        <w:t>, requires Python 3</w:t>
      </w:r>
      <w:r w:rsidR="00630C1B">
        <w:t>.6+</w:t>
      </w:r>
      <w:r>
        <w:t xml:space="preserve"> to run.</w:t>
      </w:r>
    </w:p>
    <w:p w14:paraId="0EE8EB5D" w14:textId="20848F8E" w:rsidR="007C2063" w:rsidRDefault="007C2063" w:rsidP="007A40FE">
      <w:r>
        <w:t xml:space="preserve">Many Linux distros have Python installed by default. </w:t>
      </w:r>
      <w:r w:rsidR="001B03C3" w:rsidRPr="001B03C3">
        <w:t xml:space="preserve">For Windows the easiest install is the official Python Windows version, or </w:t>
      </w:r>
      <w:proofErr w:type="spellStart"/>
      <w:r w:rsidR="001B03C3" w:rsidRPr="001B03C3">
        <w:t>Miniconda</w:t>
      </w:r>
      <w:proofErr w:type="spellEnd"/>
      <w:r w:rsidR="001B03C3" w:rsidRPr="001B03C3">
        <w:t xml:space="preserve"> works fine too:</w:t>
      </w:r>
    </w:p>
    <w:p w14:paraId="189A0F27" w14:textId="38624D00" w:rsidR="007C2063" w:rsidRDefault="007C2063" w:rsidP="007A40FE">
      <w:proofErr w:type="spellStart"/>
      <w:r>
        <w:t>Miniconda</w:t>
      </w:r>
      <w:proofErr w:type="spellEnd"/>
      <w:r>
        <w:t xml:space="preserve"> distribution of Python: </w:t>
      </w:r>
      <w:hyperlink r:id="rId8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9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/>
    <w:p w14:paraId="797D5AA4" w14:textId="6AA4624F" w:rsidR="008F670E" w:rsidRDefault="008F670E" w:rsidP="008F670E">
      <w:r>
        <w:t>The lxml, Requests, urllib3 and Zeep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3A31CEB2" w14:textId="6A1067E9" w:rsidR="00912DB9" w:rsidRDefault="00912DB9" w:rsidP="00912DB9">
      <w:r w:rsidRPr="00AC4A95">
        <w:t>(c) 201</w:t>
      </w:r>
      <w:r>
        <w:t>7</w:t>
      </w:r>
      <w:r w:rsidRPr="00AC4A95">
        <w:t xml:space="preserve"> - 2019, Chris Perkins</w:t>
      </w:r>
      <w:r>
        <w:t>:</w:t>
      </w:r>
    </w:p>
    <w:p w14:paraId="730B6DDB" w14:textId="77777777" w:rsidR="00912DB9" w:rsidRDefault="00912DB9" w:rsidP="00912DB9">
      <w:r>
        <w:t>v1.5 – code tidying.</w:t>
      </w:r>
    </w:p>
    <w:p w14:paraId="38A4F1FE" w14:textId="3CE1B50D" w:rsidR="00912DB9" w:rsidRDefault="00912DB9" w:rsidP="00912DB9">
      <w:r>
        <w:t xml:space="preserve">v1.4 – </w:t>
      </w:r>
      <w:r w:rsidRPr="00C52E25">
        <w:t>GUI adjustments &amp; fixes some edge cases</w:t>
      </w:r>
      <w:r>
        <w:t>.</w:t>
      </w:r>
    </w:p>
    <w:p w14:paraId="5A051D86" w14:textId="74DFEC8F" w:rsidR="00912DB9" w:rsidRDefault="00912DB9" w:rsidP="00912DB9">
      <w:r>
        <w:t>v1.3 – added AXL support.</w:t>
      </w:r>
      <w:bookmarkStart w:id="0" w:name="_GoBack"/>
      <w:bookmarkEnd w:id="0"/>
    </w:p>
    <w:p w14:paraId="7AE02247" w14:textId="4CD4DFA7" w:rsidR="00912DB9" w:rsidRDefault="00912DB9" w:rsidP="00912DB9">
      <w:r>
        <w:t>v1.2 – bug fixes.</w:t>
      </w:r>
    </w:p>
    <w:p w14:paraId="6FD7BD26" w14:textId="77777777" w:rsidR="00912DB9" w:rsidRDefault="00912DB9" w:rsidP="00912DB9">
      <w:r>
        <w:t>v1.1 – added GUI.</w:t>
      </w:r>
    </w:p>
    <w:p w14:paraId="49F789EE" w14:textId="70E786B2" w:rsidR="007C4F53" w:rsidRDefault="007C4F53" w:rsidP="007C4F53">
      <w:r>
        <w:t>v1.0 – initial release with only CSV file support and CLI u</w:t>
      </w:r>
      <w:r w:rsidR="00616D2E">
        <w:t>sage</w:t>
      </w:r>
      <w:r>
        <w:t>.</w:t>
      </w:r>
    </w:p>
    <w:p w14:paraId="55028B35" w14:textId="5DA364EA" w:rsidR="007C4F53" w:rsidRDefault="007C4F53" w:rsidP="007C4F53"/>
    <w:p w14:paraId="60635E17" w14:textId="450E8AEB" w:rsidR="007C4F53" w:rsidRDefault="007C4F53" w:rsidP="007C4F53">
      <w:r>
        <w:t>All testing was done using Windows. CSV files tested with CUCM v9.1 and v10.5, AXL tested with CUCM v11.5.</w:t>
      </w:r>
    </w:p>
    <w:p w14:paraId="59F43E00" w14:textId="77777777" w:rsidR="007C4F53" w:rsidRPr="007C4F53" w:rsidRDefault="007C4F53" w:rsidP="007C4F53"/>
    <w:p w14:paraId="5B7281C9" w14:textId="5D642A3D" w:rsidR="00E563F2" w:rsidRDefault="00E563F2" w:rsidP="00E563F2">
      <w:pPr>
        <w:pStyle w:val="Heading1"/>
      </w:pPr>
      <w:r>
        <w:t xml:space="preserve">Using </w:t>
      </w:r>
      <w:r w:rsidR="007C4F53">
        <w:t>With CSV F</w:t>
      </w:r>
      <w:r w:rsidR="00621D85">
        <w:t>i</w:t>
      </w:r>
      <w:r w:rsidR="007C4F53">
        <w:t>les</w:t>
      </w:r>
    </w:p>
    <w:p w14:paraId="52E9CFDD" w14:textId="2B43458B" w:rsidR="00E563F2" w:rsidRDefault="008D2B93" w:rsidP="00E563F2">
      <w:r>
        <w:t>Th</w:t>
      </w:r>
      <w:r w:rsidR="007C4F53">
        <w:t xml:space="preserve">is method </w:t>
      </w:r>
      <w:r>
        <w:t xml:space="preserve">imports dial plan information from CUCM via CSV files. These are created from within CUCM via </w:t>
      </w:r>
      <w:r w:rsidRPr="008D2B93">
        <w:rPr>
          <w:b/>
        </w:rPr>
        <w:t>Call Routing &gt; Route Plan Report &gt; View in file</w:t>
      </w:r>
      <w:r>
        <w:t>:</w:t>
      </w:r>
    </w:p>
    <w:p w14:paraId="6ED834F0" w14:textId="77777777" w:rsidR="008D2B93" w:rsidRPr="008D2B93" w:rsidRDefault="008D2B93" w:rsidP="00E563F2">
      <w:r>
        <w:rPr>
          <w:noProof/>
          <w:lang w:eastAsia="en-GB"/>
        </w:rPr>
        <w:drawing>
          <wp:inline distT="0" distB="0" distL="0" distR="0" wp14:anchorId="78B555DB" wp14:editId="5FABADF7">
            <wp:extent cx="594360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 Plan Re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CB5A" w14:textId="77777777" w:rsidR="00E563F2" w:rsidRDefault="008D2B93" w:rsidP="00E563F2">
      <w:r>
        <w:lastRenderedPageBreak/>
        <w:t>Therefore before using the tool, export the Route Plan Report from the CUCM cluster that you want to find unused numbers for.</w:t>
      </w:r>
    </w:p>
    <w:p w14:paraId="304D38C0" w14:textId="77777777" w:rsidR="007A40FE" w:rsidRDefault="007A40FE" w:rsidP="00E563F2"/>
    <w:p w14:paraId="1D86FDBC" w14:textId="77777777" w:rsidR="007B3901" w:rsidRDefault="007B3901" w:rsidP="00E563F2">
      <w:r>
        <w:t xml:space="preserve">Load the CSV file via </w:t>
      </w:r>
      <w:r>
        <w:rPr>
          <w:b/>
        </w:rPr>
        <w:t>File &gt; Load CSV</w:t>
      </w:r>
      <w:r>
        <w:t>:</w:t>
      </w:r>
    </w:p>
    <w:p w14:paraId="5EC0E2EC" w14:textId="5D29DC12" w:rsidR="007B3901" w:rsidRPr="007B3901" w:rsidRDefault="00034290" w:rsidP="00E563F2">
      <w:r>
        <w:rPr>
          <w:noProof/>
        </w:rPr>
        <w:drawing>
          <wp:inline distT="0" distB="0" distL="0" distR="0" wp14:anchorId="29EC8E69" wp14:editId="702BD33E">
            <wp:extent cx="5943600" cy="3655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 CS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BA2E" w14:textId="77777777" w:rsidR="007A40FE" w:rsidRDefault="0086676D" w:rsidP="00E563F2">
      <w:r>
        <w:t xml:space="preserve">Then select a direct dial range from the </w:t>
      </w:r>
      <w:proofErr w:type="gramStart"/>
      <w:r>
        <w:t>drop down</w:t>
      </w:r>
      <w:proofErr w:type="gramEnd"/>
      <w:r>
        <w:t xml:space="preserve"> list</w:t>
      </w:r>
      <w:r w:rsidR="00093A5F">
        <w:t xml:space="preserve"> under </w:t>
      </w:r>
      <w:r w:rsidR="00093A5F">
        <w:rPr>
          <w:b/>
        </w:rPr>
        <w:t>DN Range</w:t>
      </w:r>
      <w:r>
        <w:t>:</w:t>
      </w:r>
    </w:p>
    <w:p w14:paraId="0F072E3C" w14:textId="142D1EC7" w:rsidR="0086676D" w:rsidRDefault="00034290" w:rsidP="00E563F2">
      <w:r>
        <w:rPr>
          <w:noProof/>
        </w:rPr>
        <w:lastRenderedPageBreak/>
        <w:drawing>
          <wp:inline distT="0" distB="0" distL="0" distR="0" wp14:anchorId="22028732" wp14:editId="2AE4E8A9">
            <wp:extent cx="3153215" cy="516327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 Ran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72A9" w14:textId="77777777" w:rsidR="002A51D6" w:rsidRDefault="002A51D6" w:rsidP="00E563F2">
      <w:r>
        <w:t xml:space="preserve">Click </w:t>
      </w:r>
      <w:r>
        <w:rPr>
          <w:b/>
        </w:rPr>
        <w:t>Find Unused DNs</w:t>
      </w:r>
      <w:r>
        <w:t xml:space="preserve">, it will then process the CSV file and </w:t>
      </w:r>
      <w:r w:rsidR="002F0C99">
        <w:t xml:space="preserve">find </w:t>
      </w:r>
      <w:r>
        <w:t>numbers in the select</w:t>
      </w:r>
      <w:r w:rsidR="002F0C99">
        <w:t>ed</w:t>
      </w:r>
      <w:r>
        <w:t xml:space="preserve"> range that aren’t currently in use. The list of unused DNs is in the format </w:t>
      </w:r>
      <w:r w:rsidR="00704DB9">
        <w:rPr>
          <w:i/>
        </w:rPr>
        <w:t>directory number</w:t>
      </w:r>
      <w:r w:rsidR="00704DB9">
        <w:t xml:space="preserve"> / </w:t>
      </w:r>
      <w:r>
        <w:rPr>
          <w:i/>
        </w:rPr>
        <w:t>partition</w:t>
      </w:r>
      <w:r>
        <w:t>, so you can easily see which numbers and which partition the search is working on:</w:t>
      </w:r>
    </w:p>
    <w:p w14:paraId="71EF797C" w14:textId="62B4FB4A" w:rsidR="002A51D6" w:rsidRDefault="00367B72" w:rsidP="00E563F2">
      <w:r>
        <w:rPr>
          <w:noProof/>
        </w:rPr>
        <w:lastRenderedPageBreak/>
        <w:drawing>
          <wp:inline distT="0" distB="0" distL="0" distR="0" wp14:anchorId="54193C58" wp14:editId="58CE0FAB">
            <wp:extent cx="3143689" cy="513469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l Plan Entries Pars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7DD1" w14:textId="77777777" w:rsidR="00645DEA" w:rsidRPr="00645DEA" w:rsidRDefault="00645DEA" w:rsidP="00E563F2">
      <w:r>
        <w:rPr>
          <w:b/>
        </w:rPr>
        <w:t>Unused DNs</w:t>
      </w:r>
      <w:r>
        <w:t xml:space="preserve"> lists how many unused directory numbers were found during the dial plan analysis.</w:t>
      </w:r>
    </w:p>
    <w:p w14:paraId="2C2B6077" w14:textId="1B02E18D" w:rsidR="008B1EEE" w:rsidRDefault="008B1EEE" w:rsidP="00E563F2">
      <w:r w:rsidRPr="004225B6">
        <w:rPr>
          <w:b/>
        </w:rPr>
        <w:t>Dial Plan Entries Parsed</w:t>
      </w:r>
      <w:r w:rsidR="004225B6">
        <w:t xml:space="preserve"> lists how many </w:t>
      </w:r>
      <w:r w:rsidR="00DF2AB3">
        <w:t xml:space="preserve">possible </w:t>
      </w:r>
      <w:r w:rsidR="004225B6">
        <w:t>numbers it had to analyse to find the unused DNs.</w:t>
      </w:r>
    </w:p>
    <w:p w14:paraId="17208F26" w14:textId="77777777" w:rsidR="00093A5F" w:rsidRDefault="00093A5F" w:rsidP="00E563F2"/>
    <w:p w14:paraId="0FB31D09" w14:textId="1B281C7A" w:rsidR="007C4F53" w:rsidRDefault="007C4F53" w:rsidP="00093A5F">
      <w:pPr>
        <w:pStyle w:val="Heading1"/>
      </w:pPr>
      <w:r>
        <w:t>Using with AXL</w:t>
      </w:r>
    </w:p>
    <w:p w14:paraId="2040298C" w14:textId="7A6DED25" w:rsidR="0025538D" w:rsidRPr="007F00FB" w:rsidRDefault="00621D85" w:rsidP="00621D85">
      <w:r>
        <w:t xml:space="preserve">This method imports dial plan information from CUCM using the AXL API. The AXL schema for the version of CUCM in use is required, this is downloaded from CUCM via </w:t>
      </w:r>
      <w:r w:rsidR="005F6FA2">
        <w:rPr>
          <w:b/>
        </w:rPr>
        <w:t>Application &gt; P</w:t>
      </w:r>
      <w:r>
        <w:rPr>
          <w:b/>
        </w:rPr>
        <w:t xml:space="preserve">lugins &gt; </w:t>
      </w:r>
      <w:r w:rsidR="005F6FA2">
        <w:rPr>
          <w:b/>
        </w:rPr>
        <w:t xml:space="preserve">Cisco </w:t>
      </w:r>
      <w:r>
        <w:rPr>
          <w:b/>
        </w:rPr>
        <w:t>AXL Toolkit</w:t>
      </w:r>
      <w:r w:rsidR="005F6FA2">
        <w:t>. The requires files</w:t>
      </w:r>
      <w:r w:rsidR="007F00FB">
        <w:t xml:space="preserve"> contained within the .zip file are </w:t>
      </w:r>
      <w:r w:rsidR="007F00FB">
        <w:rPr>
          <w:i/>
        </w:rPr>
        <w:t>AXLAPI.wsdl, AXLEnums.xsd</w:t>
      </w:r>
      <w:r w:rsidR="007F00FB">
        <w:t xml:space="preserve"> and </w:t>
      </w:r>
      <w:r w:rsidR="007F00FB">
        <w:rPr>
          <w:i/>
        </w:rPr>
        <w:t>AXLSoap.xsd</w:t>
      </w:r>
      <w:r w:rsidR="007F00FB">
        <w:t>.</w:t>
      </w:r>
    </w:p>
    <w:p w14:paraId="543AC76C" w14:textId="02130055" w:rsidR="000345FC" w:rsidRDefault="000345FC" w:rsidP="000345FC">
      <w:r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 xml:space="preserve">File &gt; Load </w:t>
      </w:r>
      <w:r w:rsidR="00367B72">
        <w:rPr>
          <w:b/>
        </w:rPr>
        <w:t>AXL</w:t>
      </w:r>
      <w:r>
        <w:t>:</w:t>
      </w:r>
    </w:p>
    <w:p w14:paraId="2935FC18" w14:textId="3D400589" w:rsidR="0025538D" w:rsidRDefault="00367B72" w:rsidP="00621D85">
      <w:r>
        <w:rPr>
          <w:noProof/>
        </w:rPr>
        <w:lastRenderedPageBreak/>
        <w:drawing>
          <wp:inline distT="0" distB="0" distL="0" distR="0" wp14:anchorId="5C212C50" wp14:editId="03E6C7B2">
            <wp:extent cx="5943600" cy="3679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ad AX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3802D52D" w:rsidR="000345FC" w:rsidRDefault="00367B72" w:rsidP="00621D85">
      <w:r>
        <w:rPr>
          <w:noProof/>
        </w:rPr>
        <w:lastRenderedPageBreak/>
        <w:drawing>
          <wp:inline distT="0" distB="0" distL="0" distR="0" wp14:anchorId="5FB8FCB5" wp14:editId="750A5311">
            <wp:extent cx="3134162" cy="5134692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L Passwo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4B727FAC" w:rsidR="000345FC" w:rsidRDefault="000345FC" w:rsidP="00621D85">
      <w:r>
        <w:t>After this the process is identical to working with CSV files.</w:t>
      </w:r>
    </w:p>
    <w:p w14:paraId="0298C2E1" w14:textId="77777777" w:rsidR="000345FC" w:rsidRPr="0025538D" w:rsidRDefault="000345FC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77777777" w:rsidR="00093A5F" w:rsidRDefault="00093A5F" w:rsidP="00093A5F">
      <w:r>
        <w:t xml:space="preserve">The direct dial ranges </w:t>
      </w:r>
      <w:r w:rsidR="00131D1A">
        <w:t xml:space="preserve">to search for </w:t>
      </w:r>
      <w:r>
        <w:t>can be customised, so that the tool can be used for any CUCM cluster.</w:t>
      </w:r>
      <w:r w:rsidR="00131D1A">
        <w:t xml:space="preserve"> These settings are stored in </w:t>
      </w:r>
      <w:r w:rsidR="00C85E88" w:rsidRPr="00BC547A">
        <w:rPr>
          <w:i/>
        </w:rPr>
        <w:t>dialplan.json</w:t>
      </w:r>
      <w:r w:rsidR="00C85E88">
        <w:t xml:space="preserve"> in JSON format, for example:</w:t>
      </w:r>
    </w:p>
    <w:p w14:paraId="00B86729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[</w:t>
      </w:r>
    </w:p>
    <w:p w14:paraId="3D5A31C3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4833E393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Sydney - 2XXXX",</w:t>
      </w:r>
    </w:p>
    <w:p w14:paraId="09AE6CA0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"20000",</w:t>
      </w:r>
    </w:p>
    <w:p w14:paraId="0389F106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"29999",</w:t>
      </w:r>
    </w:p>
    <w:p w14:paraId="5DF01DD0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"partition": "INTERNAL"</w:t>
      </w:r>
    </w:p>
    <w:p w14:paraId="5FB49BF6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lastRenderedPageBreak/>
        <w:t>},</w:t>
      </w:r>
    </w:p>
    <w:p w14:paraId="2ED01FAF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015C44F6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Adelaide - 30[23]XX",</w:t>
      </w:r>
    </w:p>
    <w:p w14:paraId="4BCE3050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"30200",</w:t>
      </w:r>
    </w:p>
    <w:p w14:paraId="40204794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"30399",</w:t>
      </w:r>
    </w:p>
    <w:p w14:paraId="3166C7E4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"partition": "INTERNAL"</w:t>
      </w:r>
    </w:p>
    <w:p w14:paraId="4F0F4879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}</w:t>
      </w:r>
    </w:p>
    <w:p w14:paraId="185C3136" w14:textId="77777777" w:rsidR="00C85E88" w:rsidRPr="00345628" w:rsidRDefault="00C85E88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3D8A3A2" w14:textId="77777777" w:rsidR="0017776A" w:rsidRDefault="0017776A" w:rsidP="00C85E88"/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>The JSON file starts with [ and ends with ].</w:t>
      </w:r>
    </w:p>
    <w:p w14:paraId="2B7162E2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>Each direct dial range is enclosed within { } and contains parameters for the description, range start, range end and partition. The field headings and values must be enclosed within “”.</w:t>
      </w:r>
    </w:p>
    <w:p w14:paraId="37EB334C" w14:textId="77777777" w:rsidR="00222F07" w:rsidRDefault="00222F07" w:rsidP="00222F07">
      <w:pPr>
        <w:pStyle w:val="ListParagraph"/>
        <w:numPr>
          <w:ilvl w:val="0"/>
          <w:numId w:val="1"/>
        </w:numPr>
      </w:pPr>
      <w:r>
        <w:t>The range end must be greater than the range start.</w:t>
      </w:r>
    </w:p>
    <w:p w14:paraId="551BB11E" w14:textId="77777777" w:rsidR="00452317" w:rsidRDefault="00452317" w:rsidP="00222F07">
      <w:pPr>
        <w:pStyle w:val="ListParagraph"/>
        <w:numPr>
          <w:ilvl w:val="0"/>
          <w:numId w:val="1"/>
        </w:numPr>
      </w:pPr>
      <w:r>
        <w:t>The di</w:t>
      </w:r>
      <w:r w:rsidR="00CA7F27">
        <w:t>rect dial ranges must</w:t>
      </w:r>
      <w:r>
        <w:t xml:space="preserve"> have a comma after each, except for the last one.</w:t>
      </w:r>
    </w:p>
    <w:p w14:paraId="2266A2D1" w14:textId="77777777" w:rsidR="00512A7D" w:rsidRDefault="00512A7D" w:rsidP="00C85E88"/>
    <w:p w14:paraId="5680FA60" w14:textId="77777777" w:rsidR="00512A7D" w:rsidRDefault="00512A7D" w:rsidP="00C85E88">
      <w:r>
        <w:t>So to add another range to the above example:</w:t>
      </w:r>
    </w:p>
    <w:p w14:paraId="2D121589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[</w:t>
      </w:r>
    </w:p>
    <w:p w14:paraId="29D0E863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4E6FD99B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Sydney - 2XXXX",</w:t>
      </w:r>
    </w:p>
    <w:p w14:paraId="33FBFFA1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"20000",</w:t>
      </w:r>
    </w:p>
    <w:p w14:paraId="658A81AD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"29999",</w:t>
      </w:r>
    </w:p>
    <w:p w14:paraId="0D9DC0EA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"partition": "INTERNAL"</w:t>
      </w:r>
    </w:p>
    <w:p w14:paraId="77FE762B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},</w:t>
      </w:r>
    </w:p>
    <w:p w14:paraId="7808536B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72751D30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Adelaide - 30[23]XX",</w:t>
      </w:r>
    </w:p>
    <w:p w14:paraId="11EDBB3E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"30200",</w:t>
      </w:r>
    </w:p>
    <w:p w14:paraId="6834F64A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"30399",</w:t>
      </w:r>
    </w:p>
    <w:p w14:paraId="52D95AA2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"partition": "INTERNAL"</w:t>
      </w:r>
    </w:p>
    <w:p w14:paraId="7776EC50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},</w:t>
      </w:r>
    </w:p>
    <w:p w14:paraId="2854B5BF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54CD1D74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Adelaide - 309XX",</w:t>
      </w:r>
    </w:p>
    <w:p w14:paraId="5BEFC667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"30900",</w:t>
      </w:r>
    </w:p>
    <w:p w14:paraId="189B4067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"30999",</w:t>
      </w:r>
    </w:p>
    <w:p w14:paraId="170260E0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lastRenderedPageBreak/>
        <w:tab/>
        <w:t>"partition": "INTERNAL"</w:t>
      </w:r>
    </w:p>
    <w:p w14:paraId="514B205B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},</w:t>
      </w:r>
    </w:p>
    <w:p w14:paraId="4A2518A0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{</w:t>
      </w:r>
    </w:p>
    <w:p w14:paraId="0C2E9C9A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"description": "ANZ - Canberra - 33[1-3]XX",</w:t>
      </w:r>
    </w:p>
    <w:p w14:paraId="733A77B0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"range_start": "33100",</w:t>
      </w:r>
    </w:p>
    <w:p w14:paraId="250EA089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"range_end": "33399",</w:t>
      </w:r>
    </w:p>
    <w:p w14:paraId="3D317C84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ab/>
        <w:t>"partition": "INTERNAL"</w:t>
      </w:r>
    </w:p>
    <w:p w14:paraId="2E829824" w14:textId="77777777" w:rsidR="00512A7D" w:rsidRPr="00345628" w:rsidRDefault="00512A7D" w:rsidP="00512A7D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}</w:t>
      </w:r>
    </w:p>
    <w:p w14:paraId="63135BCB" w14:textId="55B207B6" w:rsidR="00452317" w:rsidRDefault="00512A7D" w:rsidP="00C85E88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9DEA291" w14:textId="5D0F5929" w:rsidR="00616D2E" w:rsidRDefault="00616D2E" w:rsidP="00616D2E"/>
    <w:p w14:paraId="30DC547C" w14:textId="4463D41D" w:rsidR="00616D2E" w:rsidRDefault="00616D2E" w:rsidP="00616D2E">
      <w:r>
        <w:t>The parameters for using AXL are also stored in JSON format:</w:t>
      </w:r>
    </w:p>
    <w:p w14:paraId="319DF3E5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[</w:t>
      </w:r>
    </w:p>
    <w:p w14:paraId="13A26140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{</w:t>
      </w:r>
    </w:p>
    <w:p w14:paraId="5779970C" w14:textId="45719765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"fqdn": "</w:t>
      </w:r>
      <w:r>
        <w:rPr>
          <w:rFonts w:ascii="Courier New" w:hAnsi="Courier New" w:cs="Courier New"/>
          <w:sz w:val="20"/>
          <w:szCs w:val="20"/>
        </w:rPr>
        <w:t>cucm-emea-pub.somewhere.com</w:t>
      </w:r>
      <w:r w:rsidRPr="00616D2E">
        <w:rPr>
          <w:rFonts w:ascii="Courier New" w:hAnsi="Courier New" w:cs="Courier New"/>
          <w:sz w:val="20"/>
          <w:szCs w:val="20"/>
        </w:rPr>
        <w:t>",</w:t>
      </w:r>
    </w:p>
    <w:p w14:paraId="6EA491CB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"username": "AppAdmin",</w:t>
      </w:r>
    </w:p>
    <w:p w14:paraId="3A7A0697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"wsdl_file": "file://C://temp//AXLAPI.wsdl"</w:t>
      </w:r>
    </w:p>
    <w:p w14:paraId="765BB3C8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}</w:t>
      </w:r>
    </w:p>
    <w:p w14:paraId="44CD419D" w14:textId="31C9DCED" w:rsid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]</w:t>
      </w:r>
    </w:p>
    <w:p w14:paraId="720F3FDA" w14:textId="526A9087" w:rsidR="00616D2E" w:rsidRDefault="00616D2E" w:rsidP="00616D2E"/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“fqdn”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25F2ACEE" w:rsidR="00616D2E" w:rsidRPr="00616D2E" w:rsidRDefault="00616D2E" w:rsidP="00616D2E">
      <w:pPr>
        <w:pStyle w:val="ListParagraph"/>
        <w:numPr>
          <w:ilvl w:val="0"/>
          <w:numId w:val="3"/>
        </w:numPr>
      </w:pPr>
      <w:r>
        <w:t>“wsdl_file” points to the location of the AXL schema, note the slightly different path syntax for Windows.</w:t>
      </w:r>
    </w:p>
    <w:sectPr w:rsidR="00616D2E" w:rsidRPr="0061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3E774" w14:textId="77777777" w:rsidR="005445A5" w:rsidRDefault="005445A5" w:rsidP="007F05E2">
      <w:pPr>
        <w:spacing w:after="0" w:line="240" w:lineRule="auto"/>
      </w:pPr>
      <w:r>
        <w:separator/>
      </w:r>
    </w:p>
  </w:endnote>
  <w:endnote w:type="continuationSeparator" w:id="0">
    <w:p w14:paraId="58ADA67F" w14:textId="77777777" w:rsidR="005445A5" w:rsidRDefault="005445A5" w:rsidP="007F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EEAB8" w14:textId="77777777" w:rsidR="005445A5" w:rsidRDefault="005445A5" w:rsidP="007F05E2">
      <w:pPr>
        <w:spacing w:after="0" w:line="240" w:lineRule="auto"/>
      </w:pPr>
      <w:r>
        <w:separator/>
      </w:r>
    </w:p>
  </w:footnote>
  <w:footnote w:type="continuationSeparator" w:id="0">
    <w:p w14:paraId="3EB8F7D2" w14:textId="77777777" w:rsidR="005445A5" w:rsidRDefault="005445A5" w:rsidP="007F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93A5F"/>
    <w:rsid w:val="000A1CB3"/>
    <w:rsid w:val="000B6450"/>
    <w:rsid w:val="00121F02"/>
    <w:rsid w:val="00131D1A"/>
    <w:rsid w:val="0017776A"/>
    <w:rsid w:val="001B03C3"/>
    <w:rsid w:val="001F0793"/>
    <w:rsid w:val="00222F07"/>
    <w:rsid w:val="0025538D"/>
    <w:rsid w:val="002A51D6"/>
    <w:rsid w:val="002F0C99"/>
    <w:rsid w:val="00335B5F"/>
    <w:rsid w:val="00345628"/>
    <w:rsid w:val="00367B72"/>
    <w:rsid w:val="004225B6"/>
    <w:rsid w:val="00452317"/>
    <w:rsid w:val="00512A7D"/>
    <w:rsid w:val="005445A5"/>
    <w:rsid w:val="005F6FA2"/>
    <w:rsid w:val="00616D2E"/>
    <w:rsid w:val="00621D85"/>
    <w:rsid w:val="00630C1B"/>
    <w:rsid w:val="0063139D"/>
    <w:rsid w:val="00645DEA"/>
    <w:rsid w:val="006C423D"/>
    <w:rsid w:val="00704DB9"/>
    <w:rsid w:val="007A40FE"/>
    <w:rsid w:val="007A55D4"/>
    <w:rsid w:val="007B3901"/>
    <w:rsid w:val="007C2063"/>
    <w:rsid w:val="007C4F53"/>
    <w:rsid w:val="007D3133"/>
    <w:rsid w:val="007E4014"/>
    <w:rsid w:val="007F00FB"/>
    <w:rsid w:val="007F05E2"/>
    <w:rsid w:val="0086676D"/>
    <w:rsid w:val="00887EAA"/>
    <w:rsid w:val="008B1EEE"/>
    <w:rsid w:val="008D2B93"/>
    <w:rsid w:val="008F670E"/>
    <w:rsid w:val="00912DB9"/>
    <w:rsid w:val="00A34199"/>
    <w:rsid w:val="00BC547A"/>
    <w:rsid w:val="00C52E25"/>
    <w:rsid w:val="00C85E88"/>
    <w:rsid w:val="00CA7F27"/>
    <w:rsid w:val="00CF20B2"/>
    <w:rsid w:val="00DF2AB3"/>
    <w:rsid w:val="00E26EEA"/>
    <w:rsid w:val="00E563F2"/>
    <w:rsid w:val="00E73B99"/>
    <w:rsid w:val="00EE69D5"/>
    <w:rsid w:val="00F75436"/>
    <w:rsid w:val="00F8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C3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F0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5E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F0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5E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miniconda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F8C2A-914B-4E45-B222-58CD7691C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D791265.dotm</Template>
  <TotalTime>0</TotalTime>
  <Pages>8</Pages>
  <Words>640</Words>
  <Characters>3648</Characters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2019-04-16T20:17:00Z</dcterms:created>
  <dcterms:modified xsi:type="dcterms:W3CDTF">2019-10-16T13:48:00Z</dcterms:modified>
</cp:coreProperties>
</file>