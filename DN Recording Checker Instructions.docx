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78C42" w14:textId="79D656FA" w:rsidR="007D3133" w:rsidRDefault="00AF7C42" w:rsidP="00E563F2">
      <w:pPr>
        <w:pStyle w:val="Title"/>
        <w:jc w:val="center"/>
      </w:pPr>
      <w:r>
        <w:t>DN Recording Checker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1C0E4989" w14:textId="1BC900DB" w:rsidR="00AF7C42" w:rsidRDefault="007A40FE" w:rsidP="007A40FE">
      <w:r>
        <w:t xml:space="preserve">Tool </w:t>
      </w:r>
      <w:r w:rsidR="00AF7C42">
        <w:t>to check the recording configuration for a list of DNs specified in a CSV file, such as a user export from the call recording application.</w:t>
      </w:r>
    </w:p>
    <w:p w14:paraId="0EE8EB5D" w14:textId="1A1CBBBE" w:rsidR="007C2063" w:rsidRDefault="00AF7C42" w:rsidP="007A40FE">
      <w:r>
        <w:t>Requires Python 3</w:t>
      </w:r>
      <w:r w:rsidR="001757DB">
        <w:t>.6+</w:t>
      </w:r>
      <w:r>
        <w:t xml:space="preserve"> to run, m</w:t>
      </w:r>
      <w:r w:rsidR="007C2063">
        <w:t xml:space="preserve">any Linux distros have Python installed by default. </w:t>
      </w:r>
      <w:r w:rsidR="00176A58" w:rsidRPr="00176A58">
        <w:t xml:space="preserve">For Windows the easiest install is the official Python Windows version, or </w:t>
      </w:r>
      <w:proofErr w:type="spellStart"/>
      <w:r w:rsidR="00176A58" w:rsidRPr="00176A58">
        <w:t>Miniconda</w:t>
      </w:r>
      <w:proofErr w:type="spellEnd"/>
      <w:r w:rsidR="00176A58" w:rsidRPr="00176A58">
        <w:t xml:space="preserve"> works fine too:</w:t>
      </w:r>
    </w:p>
    <w:p w14:paraId="189A0F27" w14:textId="15FE88E1" w:rsidR="007C2063" w:rsidRDefault="007C2063" w:rsidP="007A40FE">
      <w:proofErr w:type="spellStart"/>
      <w:r>
        <w:t>Miniconda</w:t>
      </w:r>
      <w:proofErr w:type="spellEnd"/>
      <w:r>
        <w:t xml:space="preserve"> distribution of Python: </w:t>
      </w:r>
      <w:hyperlink r:id="rId7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8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 xml:space="preserve">The </w:t>
      </w:r>
      <w:proofErr w:type="spellStart"/>
      <w:r>
        <w:t>lxml</w:t>
      </w:r>
      <w:proofErr w:type="spellEnd"/>
      <w:r>
        <w:t xml:space="preserve">, Requests, urllib3 and </w:t>
      </w:r>
      <w:proofErr w:type="spellStart"/>
      <w:r>
        <w:t>Zeep</w:t>
      </w:r>
      <w:proofErr w:type="spellEnd"/>
      <w:r>
        <w:t xml:space="preserve">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2DA4ADC3" w14:textId="066C278D" w:rsidR="00AC4A95" w:rsidRDefault="00AC4A95" w:rsidP="007C4F53">
      <w:r w:rsidRPr="00AC4A95">
        <w:t>(c) 2018 - 20</w:t>
      </w:r>
      <w:r w:rsidR="00D23D56">
        <w:t>20</w:t>
      </w:r>
      <w:r w:rsidRPr="00AC4A95">
        <w:t>, Chris Perkins</w:t>
      </w:r>
      <w:r w:rsidR="00367E3B">
        <w:t>:</w:t>
      </w:r>
    </w:p>
    <w:p w14:paraId="42769624" w14:textId="75D30BDB" w:rsidR="00D23D56" w:rsidRDefault="00D23D56" w:rsidP="007C4F53">
      <w:r>
        <w:t xml:space="preserve">v1.3 </w:t>
      </w:r>
      <w:r>
        <w:t>–</w:t>
      </w:r>
      <w:r>
        <w:t xml:space="preserve"> </w:t>
      </w:r>
      <w:r w:rsidRPr="00D23D56">
        <w:t>added checking application user device association, improved handling of multiple recording profiles</w:t>
      </w:r>
      <w:r>
        <w:t>.</w:t>
      </w:r>
    </w:p>
    <w:p w14:paraId="3A508F0D" w14:textId="77777777" w:rsidR="005C7C97" w:rsidRDefault="005C7C97" w:rsidP="005C7C97">
      <w:r>
        <w:t>v1.2 – code tidying.</w:t>
      </w:r>
    </w:p>
    <w:p w14:paraId="0B4ABCCD" w14:textId="3D2FB5F9" w:rsidR="005C7C97" w:rsidRDefault="005C7C97" w:rsidP="005C7C97">
      <w:r>
        <w:t>v1.1 – fixes some edge cases.</w:t>
      </w:r>
    </w:p>
    <w:p w14:paraId="49F789EE" w14:textId="7748D4F9" w:rsidR="007C4F53" w:rsidRDefault="00AF7C42" w:rsidP="007C4F53">
      <w:r>
        <w:t>v1.0 – initial release.</w:t>
      </w:r>
    </w:p>
    <w:p w14:paraId="55028B35" w14:textId="5DA364EA" w:rsidR="007C4F53" w:rsidRDefault="007C4F53" w:rsidP="007C4F53"/>
    <w:p w14:paraId="60635E17" w14:textId="3F8721EE" w:rsidR="007C4F53" w:rsidRDefault="007C4F53" w:rsidP="007C4F53">
      <w:r>
        <w:t>All testing was done using Windows with CUCM v11.5.</w:t>
      </w:r>
    </w:p>
    <w:p w14:paraId="5EC0E2EC" w14:textId="3E2D6C78" w:rsidR="007B3901" w:rsidRPr="007B3901" w:rsidRDefault="007B3901" w:rsidP="00E563F2"/>
    <w:p w14:paraId="0FB31D09" w14:textId="121048CC" w:rsidR="007C4F53" w:rsidRDefault="007C4F53" w:rsidP="00093A5F">
      <w:pPr>
        <w:pStyle w:val="Heading1"/>
      </w:pPr>
      <w:r>
        <w:t xml:space="preserve">Using </w:t>
      </w:r>
      <w:r w:rsidR="00AF7C42">
        <w:t>the Tool</w:t>
      </w:r>
    </w:p>
    <w:p w14:paraId="15C57348" w14:textId="57AF9B6A" w:rsidR="00AF7C42" w:rsidRDefault="00AF7C42" w:rsidP="00AF7C42">
      <w:r>
        <w:t>For a list of DNs in a CSV file, the tool finds phones (</w:t>
      </w:r>
      <w:proofErr w:type="spellStart"/>
      <w:r>
        <w:t>tkclass</w:t>
      </w:r>
      <w:proofErr w:type="spellEnd"/>
      <w:r>
        <w:t>=1) &amp; device profiles (</w:t>
      </w:r>
      <w:proofErr w:type="spellStart"/>
      <w:r>
        <w:t>tkclass</w:t>
      </w:r>
      <w:proofErr w:type="spellEnd"/>
      <w:r>
        <w:t>=254) where</w:t>
      </w:r>
      <w:r w:rsidR="000D40C6">
        <w:t xml:space="preserve"> the </w:t>
      </w:r>
      <w:r>
        <w:t>built-in bridge isn’t default or privacy isn’t default, automatic call recording isn't enabled, the recording profile doesn't match</w:t>
      </w:r>
      <w:r w:rsidR="00D23D56">
        <w:t>,</w:t>
      </w:r>
      <w:r>
        <w:t xml:space="preserve"> recording media source isn't phone preferred</w:t>
      </w:r>
      <w:r w:rsidR="00D23D56" w:rsidRPr="00D23D56">
        <w:t>, or isn't associated to specified application user</w:t>
      </w:r>
      <w:r>
        <w:t>. It can optionally output the results to another CSV file.</w:t>
      </w:r>
    </w:p>
    <w:p w14:paraId="76FD6433" w14:textId="5300B8AF" w:rsidR="00AF7C42" w:rsidRDefault="00AF7C42" w:rsidP="00AF7C42">
      <w:r>
        <w:t>The input CSV file should contain the list of DNs in a single column, with no header, like the below:</w:t>
      </w:r>
    </w:p>
    <w:p w14:paraId="09F855BB" w14:textId="049BB96F" w:rsidR="00AF7C42" w:rsidRDefault="008B4BFD" w:rsidP="00AF7C42">
      <w:r>
        <w:rPr>
          <w:noProof/>
        </w:rPr>
        <w:lastRenderedPageBreak/>
        <w:drawing>
          <wp:inline distT="0" distB="0" distL="0" distR="0" wp14:anchorId="65257718" wp14:editId="6956AE28">
            <wp:extent cx="914400" cy="838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298C" w14:textId="689D764F" w:rsidR="0025538D" w:rsidRPr="007F00FB" w:rsidRDefault="00AF7C42" w:rsidP="00621D85">
      <w:r>
        <w:t>It connect</w:t>
      </w:r>
      <w:r w:rsidR="00961302">
        <w:t>s</w:t>
      </w:r>
      <w:r>
        <w:t xml:space="preserve"> to CUCM via the AXL API, so t</w:t>
      </w:r>
      <w:r w:rsidR="00621D85">
        <w:t xml:space="preserve">he AXL schema for the version of CUCM in use is required, this is downloaded from CUCM via </w:t>
      </w:r>
      <w:r w:rsidR="005F6FA2">
        <w:rPr>
          <w:b/>
        </w:rPr>
        <w:t>Application &gt; P</w:t>
      </w:r>
      <w:r w:rsidR="00621D85">
        <w:rPr>
          <w:b/>
        </w:rPr>
        <w:t xml:space="preserve">lugins &gt; </w:t>
      </w:r>
      <w:r w:rsidR="005F6FA2">
        <w:rPr>
          <w:b/>
        </w:rPr>
        <w:t xml:space="preserve">Cisco </w:t>
      </w:r>
      <w:r w:rsidR="00621D85">
        <w:rPr>
          <w:b/>
        </w:rPr>
        <w:t>AXL Toolkit</w:t>
      </w:r>
      <w:r w:rsidR="005F6FA2">
        <w:t>. The require</w:t>
      </w:r>
      <w:r>
        <w:t>d</w:t>
      </w:r>
      <w:r w:rsidR="005F6FA2">
        <w:t xml:space="preserve"> files</w:t>
      </w:r>
      <w:r w:rsidR="007F00FB">
        <w:t xml:space="preserve"> contained within the .zip file are </w:t>
      </w:r>
      <w:proofErr w:type="spellStart"/>
      <w:r w:rsidR="007F00FB">
        <w:rPr>
          <w:i/>
        </w:rPr>
        <w:t>AXLAPI.wsdl</w:t>
      </w:r>
      <w:proofErr w:type="spellEnd"/>
      <w:r w:rsidR="007F00FB">
        <w:rPr>
          <w:i/>
        </w:rPr>
        <w:t>, AXLEnums.xsd</w:t>
      </w:r>
      <w:r w:rsidR="007F00FB">
        <w:t xml:space="preserve"> and </w:t>
      </w:r>
      <w:r w:rsidR="007F00FB">
        <w:rPr>
          <w:i/>
        </w:rPr>
        <w:t>AXLSoap.xsd</w:t>
      </w:r>
      <w:r w:rsidR="007F00FB">
        <w:t>.</w:t>
      </w:r>
    </w:p>
    <w:p w14:paraId="543AC76C" w14:textId="02130055" w:rsidR="000345FC" w:rsidRDefault="000345FC" w:rsidP="000345FC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 xml:space="preserve">File &gt; Load </w:t>
      </w:r>
      <w:r w:rsidR="00367B72">
        <w:rPr>
          <w:b/>
        </w:rPr>
        <w:t>AXL</w:t>
      </w:r>
      <w:r>
        <w:t>:</w:t>
      </w:r>
    </w:p>
    <w:p w14:paraId="2935FC18" w14:textId="5E6FB9AD" w:rsidR="0025538D" w:rsidRDefault="00E44960" w:rsidP="00621D85">
      <w:r>
        <w:rPr>
          <w:noProof/>
        </w:rPr>
        <w:drawing>
          <wp:inline distT="0" distB="0" distL="0" distR="0" wp14:anchorId="7F330234" wp14:editId="7927346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15989614" w:rsidR="000345FC" w:rsidRDefault="00E44960" w:rsidP="00621D85">
      <w:r>
        <w:rPr>
          <w:noProof/>
        </w:rPr>
        <w:lastRenderedPageBreak/>
        <w:drawing>
          <wp:inline distT="0" distB="0" distL="0" distR="0" wp14:anchorId="19C22D5F" wp14:editId="49536084">
            <wp:extent cx="3095625" cy="5086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6E979980" w:rsidR="000345FC" w:rsidRDefault="00264392" w:rsidP="00621D85">
      <w:r>
        <w:t>It will then prompt for the input CSV file:</w:t>
      </w:r>
    </w:p>
    <w:p w14:paraId="48E8B11F" w14:textId="205CBD3C" w:rsidR="00264392" w:rsidRDefault="00E44960" w:rsidP="00621D85">
      <w:r>
        <w:rPr>
          <w:noProof/>
        </w:rPr>
        <w:lastRenderedPageBreak/>
        <w:drawing>
          <wp:inline distT="0" distB="0" distL="0" distR="0" wp14:anchorId="20D46151" wp14:editId="48D34088">
            <wp:extent cx="5943600" cy="40570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A6431" w14:textId="36F48028" w:rsidR="00264392" w:rsidRDefault="00264392" w:rsidP="00621D85">
      <w:r>
        <w:t>If you wish to save the output in a CSV file, enter the filename into the text box:</w:t>
      </w:r>
    </w:p>
    <w:p w14:paraId="5CE556B8" w14:textId="3903A10A" w:rsidR="00264392" w:rsidRDefault="00E44960" w:rsidP="00621D85">
      <w:r>
        <w:rPr>
          <w:noProof/>
        </w:rPr>
        <w:lastRenderedPageBreak/>
        <w:drawing>
          <wp:inline distT="0" distB="0" distL="0" distR="0" wp14:anchorId="5B45DC3D" wp14:editId="221F07AC">
            <wp:extent cx="3095625" cy="5095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8F8DE" w14:textId="316236AC" w:rsidR="00264392" w:rsidRDefault="005C1F98" w:rsidP="00621D85">
      <w:r>
        <w:t xml:space="preserve">Click </w:t>
      </w:r>
      <w:r w:rsidRPr="00B41653">
        <w:rPr>
          <w:b/>
        </w:rPr>
        <w:t>Check Recording Config</w:t>
      </w:r>
      <w:r>
        <w:t>, the results will be displayed &amp; optionally saved.</w:t>
      </w:r>
    </w:p>
    <w:p w14:paraId="1FD84272" w14:textId="687140A6" w:rsidR="00DE3DE8" w:rsidRDefault="001D3639" w:rsidP="00621D85">
      <w:r>
        <w:rPr>
          <w:noProof/>
        </w:rPr>
        <w:lastRenderedPageBreak/>
        <w:drawing>
          <wp:inline distT="0" distB="0" distL="0" distR="0" wp14:anchorId="5BCA1AE3" wp14:editId="73765698">
            <wp:extent cx="3076575" cy="50768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77777777" w:rsidR="000345FC" w:rsidRPr="0025538D" w:rsidRDefault="000345FC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36C42CA6" w:rsidR="00093A5F" w:rsidRDefault="00AF7C42" w:rsidP="00093A5F">
      <w:r>
        <w:t xml:space="preserve">The configuration for </w:t>
      </w:r>
      <w:r w:rsidR="005C1F98">
        <w:t>connecting via AXL to a CUCM cluster &amp; what recording profile(s) to check against are stored</w:t>
      </w:r>
      <w:r w:rsidR="00C85E88">
        <w:t xml:space="preserve"> in JSON format, for example:</w:t>
      </w:r>
    </w:p>
    <w:p w14:paraId="23D22BB6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[</w:t>
      </w:r>
    </w:p>
    <w:p w14:paraId="50E3AE65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{</w:t>
      </w:r>
    </w:p>
    <w:p w14:paraId="49A64B42" w14:textId="2F7540D8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</w:t>
      </w:r>
      <w:proofErr w:type="spellStart"/>
      <w:r>
        <w:rPr>
          <w:rFonts w:ascii="Courier New" w:hAnsi="Courier New" w:cs="Courier New"/>
          <w:sz w:val="20"/>
          <w:szCs w:val="20"/>
        </w:rPr>
        <w:t>fqdn</w:t>
      </w:r>
      <w:proofErr w:type="spellEnd"/>
      <w:r>
        <w:rPr>
          <w:rFonts w:ascii="Courier New" w:hAnsi="Courier New" w:cs="Courier New"/>
          <w:sz w:val="20"/>
          <w:szCs w:val="20"/>
        </w:rPr>
        <w:t>": "cucm-emea</w:t>
      </w:r>
      <w:r w:rsidRPr="005C1F98">
        <w:rPr>
          <w:rFonts w:ascii="Courier New" w:hAnsi="Courier New" w:cs="Courier New"/>
          <w:sz w:val="20"/>
          <w:szCs w:val="20"/>
        </w:rPr>
        <w:t>-</w:t>
      </w:r>
      <w:r>
        <w:rPr>
          <w:rFonts w:ascii="Courier New" w:hAnsi="Courier New" w:cs="Courier New"/>
          <w:sz w:val="20"/>
          <w:szCs w:val="20"/>
        </w:rPr>
        <w:t>pub.somewhere</w:t>
      </w:r>
      <w:r w:rsidRPr="005C1F98">
        <w:rPr>
          <w:rFonts w:ascii="Courier New" w:hAnsi="Courier New" w:cs="Courier New"/>
          <w:sz w:val="20"/>
          <w:szCs w:val="20"/>
        </w:rPr>
        <w:t>.com",</w:t>
      </w:r>
    </w:p>
    <w:p w14:paraId="0BA1F267" w14:textId="3993ACD3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  <w:t>"username": "</w:t>
      </w:r>
      <w:proofErr w:type="spellStart"/>
      <w:r>
        <w:rPr>
          <w:rFonts w:ascii="Courier New" w:hAnsi="Courier New" w:cs="Courier New"/>
          <w:sz w:val="20"/>
          <w:szCs w:val="20"/>
        </w:rPr>
        <w:t>AppAdmin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",</w:t>
      </w:r>
    </w:p>
    <w:p w14:paraId="3737D0FD" w14:textId="08EC2A3F" w:rsid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5C1F98">
        <w:rPr>
          <w:rFonts w:ascii="Courier New" w:hAnsi="Courier New" w:cs="Courier New"/>
          <w:sz w:val="20"/>
          <w:szCs w:val="20"/>
        </w:rPr>
        <w:t>wsdl_file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": "file://</w:t>
      </w:r>
      <w:r>
        <w:rPr>
          <w:rFonts w:ascii="Courier New" w:hAnsi="Courier New" w:cs="Courier New"/>
          <w:sz w:val="20"/>
          <w:szCs w:val="20"/>
        </w:rPr>
        <w:t>C://temp//AXLAPI.wsdl",</w:t>
      </w:r>
    </w:p>
    <w:p w14:paraId="645DDB2B" w14:textId="59B64F6D" w:rsidR="005C1F98" w:rsidRDefault="005C1F98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</w:t>
      </w:r>
      <w:proofErr w:type="spellStart"/>
      <w:r w:rsidR="00D23D56" w:rsidRPr="00D23D56">
        <w:rPr>
          <w:rFonts w:ascii="Courier New" w:hAnsi="Courier New" w:cs="Courier New"/>
          <w:sz w:val="20"/>
          <w:szCs w:val="20"/>
        </w:rPr>
        <w:t>recording_profiles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 xml:space="preserve">": </w:t>
      </w:r>
      <w:r w:rsidR="00D23D56">
        <w:rPr>
          <w:rFonts w:ascii="Courier New" w:hAnsi="Courier New" w:cs="Courier New"/>
          <w:sz w:val="20"/>
          <w:szCs w:val="20"/>
        </w:rPr>
        <w:t>[</w:t>
      </w:r>
      <w:r w:rsidR="00D23D56" w:rsidRPr="005C1F98">
        <w:rPr>
          <w:rFonts w:ascii="Courier New" w:hAnsi="Courier New" w:cs="Courier New"/>
          <w:sz w:val="20"/>
          <w:szCs w:val="20"/>
        </w:rPr>
        <w:t>"</w:t>
      </w:r>
      <w:r w:rsidR="00D23D56">
        <w:rPr>
          <w:rFonts w:ascii="Courier New" w:hAnsi="Courier New" w:cs="Courier New"/>
          <w:sz w:val="20"/>
          <w:szCs w:val="20"/>
        </w:rPr>
        <w:t>NICE_NTR_RP</w:t>
      </w:r>
      <w:r w:rsidR="00D23D56" w:rsidRPr="005C1F98">
        <w:rPr>
          <w:rFonts w:ascii="Courier New" w:hAnsi="Courier New" w:cs="Courier New"/>
          <w:sz w:val="20"/>
          <w:szCs w:val="20"/>
        </w:rPr>
        <w:t>"</w:t>
      </w:r>
      <w:r w:rsidR="00D23D56">
        <w:rPr>
          <w:rFonts w:ascii="Courier New" w:hAnsi="Courier New" w:cs="Courier New"/>
          <w:sz w:val="20"/>
          <w:szCs w:val="20"/>
        </w:rPr>
        <w:t>],</w:t>
      </w:r>
    </w:p>
    <w:p w14:paraId="4211EEA6" w14:textId="4DD60206" w:rsidR="00D23D56" w:rsidRDefault="00D23D56" w:rsidP="005C1F98">
      <w:pPr>
        <w:ind w:firstLine="720"/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t>"</w:t>
      </w:r>
      <w:proofErr w:type="spellStart"/>
      <w:r w:rsidRPr="00D23D56">
        <w:rPr>
          <w:rFonts w:ascii="Courier New" w:hAnsi="Courier New" w:cs="Courier New"/>
          <w:sz w:val="20"/>
          <w:szCs w:val="20"/>
        </w:rPr>
        <w:t>application_user</w:t>
      </w:r>
      <w:proofErr w:type="spellEnd"/>
      <w:r w:rsidRPr="005C1F9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5C1F9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NICE_NTR_US</w:t>
      </w:r>
      <w:r w:rsidR="00351DE3">
        <w:rPr>
          <w:rFonts w:ascii="Courier New" w:hAnsi="Courier New" w:cs="Courier New"/>
          <w:sz w:val="20"/>
          <w:szCs w:val="20"/>
        </w:rPr>
        <w:t>E</w:t>
      </w:r>
      <w:r>
        <w:rPr>
          <w:rFonts w:ascii="Courier New" w:hAnsi="Courier New" w:cs="Courier New"/>
          <w:sz w:val="20"/>
          <w:szCs w:val="20"/>
        </w:rPr>
        <w:t>R</w:t>
      </w:r>
      <w:r w:rsidRPr="005C1F98">
        <w:rPr>
          <w:rFonts w:ascii="Courier New" w:hAnsi="Courier New" w:cs="Courier New"/>
          <w:sz w:val="20"/>
          <w:szCs w:val="20"/>
        </w:rPr>
        <w:t>"</w:t>
      </w:r>
    </w:p>
    <w:p w14:paraId="6BE9AE3F" w14:textId="147B2EAA" w:rsidR="00D23D56" w:rsidRPr="005C1F98" w:rsidRDefault="00D23D56" w:rsidP="005C1F98">
      <w:pPr>
        <w:ind w:firstLine="720"/>
        <w:rPr>
          <w:rFonts w:ascii="Courier New" w:hAnsi="Courier New" w:cs="Courier New"/>
          <w:sz w:val="20"/>
          <w:szCs w:val="20"/>
        </w:rPr>
      </w:pPr>
    </w:p>
    <w:p w14:paraId="7FADE77E" w14:textId="77777777" w:rsidR="005C1F98" w:rsidRPr="005C1F98" w:rsidRDefault="005C1F98" w:rsidP="005C1F98">
      <w:pPr>
        <w:rPr>
          <w:rFonts w:ascii="Courier New" w:hAnsi="Courier New" w:cs="Courier New"/>
          <w:sz w:val="20"/>
          <w:szCs w:val="20"/>
        </w:rPr>
      </w:pPr>
      <w:r w:rsidRPr="005C1F98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3D8A3A2" w14:textId="4D96DC09" w:rsidR="0017776A" w:rsidRDefault="005C1F98" w:rsidP="005C1F98">
      <w:r w:rsidRPr="005C1F98">
        <w:rPr>
          <w:rFonts w:ascii="Courier New" w:hAnsi="Courier New" w:cs="Courier New"/>
          <w:sz w:val="20"/>
          <w:szCs w:val="20"/>
        </w:rPr>
        <w:t>]</w:t>
      </w:r>
    </w:p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 xml:space="preserve">The JSON file starts with [ and ends </w:t>
      </w:r>
      <w:proofErr w:type="gramStart"/>
      <w:r>
        <w:t>with ]</w:t>
      </w:r>
      <w:proofErr w:type="gramEnd"/>
      <w:r>
        <w:t>.</w:t>
      </w:r>
    </w:p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fqdn</w:t>
      </w:r>
      <w:proofErr w:type="spellEnd"/>
      <w:r>
        <w:t>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7159DE16" w:rsidR="00616D2E" w:rsidRDefault="00616D2E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>
        <w:t>wsdl_file</w:t>
      </w:r>
      <w:proofErr w:type="spellEnd"/>
      <w:r>
        <w:t>” points to the location of the AXL schema, note the slightly different path syntax for Windows.</w:t>
      </w:r>
    </w:p>
    <w:p w14:paraId="6684E056" w14:textId="296E4729" w:rsidR="00D23D56" w:rsidRDefault="005C1F98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 w:rsidR="00D23D56" w:rsidRPr="00D23D56">
        <w:t>recording_profiles</w:t>
      </w:r>
      <w:proofErr w:type="spellEnd"/>
      <w:r>
        <w:t>”</w:t>
      </w:r>
      <w:r w:rsidR="00D23D56">
        <w:t xml:space="preserve"> is a list of the names of recording profiles.</w:t>
      </w:r>
    </w:p>
    <w:p w14:paraId="06ACC9E3" w14:textId="05AEE5DE" w:rsidR="00D23D56" w:rsidRDefault="00D23D56" w:rsidP="00616D2E">
      <w:pPr>
        <w:pStyle w:val="ListParagraph"/>
        <w:numPr>
          <w:ilvl w:val="0"/>
          <w:numId w:val="3"/>
        </w:numPr>
      </w:pPr>
      <w:r>
        <w:t>“</w:t>
      </w:r>
      <w:proofErr w:type="spellStart"/>
      <w:r w:rsidRPr="00D23D56">
        <w:t>application_user</w:t>
      </w:r>
      <w:proofErr w:type="spellEnd"/>
      <w:r>
        <w:t>” is the name of the application user recorded phones should be associated to, so that call information can be retrieved via JTAPI.</w:t>
      </w:r>
    </w:p>
    <w:p w14:paraId="3F78FE13" w14:textId="7E84EE26" w:rsidR="005C1F98" w:rsidRDefault="005C1F98" w:rsidP="005C1F98">
      <w:r>
        <w:t>It is possible to simultaneously check against multiple recording</w:t>
      </w:r>
      <w:r w:rsidR="0095174A">
        <w:t xml:space="preserve"> profiles </w:t>
      </w:r>
      <w:r w:rsidR="00D23D56">
        <w:t>by adding more names to the list</w:t>
      </w:r>
      <w:r>
        <w:t>:</w:t>
      </w:r>
    </w:p>
    <w:p w14:paraId="0EBF4531" w14:textId="1A160479" w:rsidR="005C1F98" w:rsidRDefault="005C1F98" w:rsidP="005C1F98">
      <w:pPr>
        <w:rPr>
          <w:rFonts w:ascii="Courier New" w:hAnsi="Courier New" w:cs="Courier New"/>
        </w:rPr>
      </w:pPr>
      <w:r w:rsidRPr="005C1F98">
        <w:rPr>
          <w:rFonts w:ascii="Courier New" w:hAnsi="Courier New" w:cs="Courier New"/>
        </w:rPr>
        <w:t>"</w:t>
      </w:r>
      <w:proofErr w:type="spellStart"/>
      <w:r w:rsidR="00D23D56" w:rsidRPr="00D23D56">
        <w:rPr>
          <w:rFonts w:ascii="Courier New" w:hAnsi="Courier New" w:cs="Courier New"/>
        </w:rPr>
        <w:t>recording_profiles</w:t>
      </w:r>
      <w:proofErr w:type="spellEnd"/>
      <w:r w:rsidRPr="005C1F98">
        <w:rPr>
          <w:rFonts w:ascii="Courier New" w:hAnsi="Courier New" w:cs="Courier New"/>
        </w:rPr>
        <w:t xml:space="preserve">": </w:t>
      </w:r>
      <w:r w:rsidR="00D23D56">
        <w:rPr>
          <w:rFonts w:ascii="Courier New" w:hAnsi="Courier New" w:cs="Courier New"/>
        </w:rPr>
        <w:t>[</w:t>
      </w:r>
      <w:r w:rsidR="00D23D56" w:rsidRPr="005C1F98">
        <w:rPr>
          <w:rFonts w:ascii="Courier New" w:hAnsi="Courier New" w:cs="Courier New"/>
          <w:sz w:val="20"/>
          <w:szCs w:val="20"/>
        </w:rPr>
        <w:t>"</w:t>
      </w:r>
      <w:r w:rsidRPr="005C1F98">
        <w:rPr>
          <w:rFonts w:ascii="Courier New" w:hAnsi="Courier New" w:cs="Courier New"/>
        </w:rPr>
        <w:t>NICE_NTR_RP</w:t>
      </w:r>
      <w:r w:rsidR="00D23D56" w:rsidRPr="005C1F98">
        <w:rPr>
          <w:rFonts w:ascii="Courier New" w:hAnsi="Courier New" w:cs="Courier New"/>
          <w:sz w:val="20"/>
          <w:szCs w:val="20"/>
        </w:rPr>
        <w:t>"</w:t>
      </w:r>
      <w:r w:rsidR="00D23D56">
        <w:rPr>
          <w:rFonts w:ascii="Courier New" w:hAnsi="Courier New" w:cs="Courier New"/>
        </w:rPr>
        <w:t xml:space="preserve">, </w:t>
      </w:r>
      <w:r w:rsidR="00D23D56" w:rsidRPr="005C1F98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</w:rPr>
        <w:t>RED_BOX</w:t>
      </w:r>
      <w:r w:rsidRPr="005C1F98">
        <w:rPr>
          <w:rFonts w:ascii="Courier New" w:hAnsi="Courier New" w:cs="Courier New"/>
        </w:rPr>
        <w:t>_RP</w:t>
      </w:r>
      <w:r w:rsidR="00D23D56" w:rsidRPr="005C1F98">
        <w:rPr>
          <w:rFonts w:ascii="Courier New" w:hAnsi="Courier New" w:cs="Courier New"/>
          <w:sz w:val="20"/>
          <w:szCs w:val="20"/>
        </w:rPr>
        <w:t>"</w:t>
      </w:r>
      <w:r w:rsidR="00D23D56">
        <w:rPr>
          <w:rFonts w:ascii="Courier New" w:hAnsi="Courier New" w:cs="Courier New"/>
        </w:rPr>
        <w:t>]</w:t>
      </w:r>
    </w:p>
    <w:p w14:paraId="603014CA" w14:textId="19A6DA97" w:rsidR="00C92CB7" w:rsidRDefault="00C92CB7" w:rsidP="00C92CB7"/>
    <w:p w14:paraId="5FEA89C7" w14:textId="73D84A3F" w:rsidR="00C92CB7" w:rsidRDefault="00C92CB7" w:rsidP="00C92CB7">
      <w:r>
        <w:t xml:space="preserve">If </w:t>
      </w:r>
      <w:proofErr w:type="gramStart"/>
      <w:r>
        <w:t>you've</w:t>
      </w:r>
      <w:proofErr w:type="gramEnd"/>
      <w:r>
        <w:t xml:space="preserve"> adjusted the </w:t>
      </w:r>
      <w:proofErr w:type="spellStart"/>
      <w:r>
        <w:t>CallManager</w:t>
      </w:r>
      <w:proofErr w:type="spellEnd"/>
      <w:r>
        <w:t xml:space="preserve"> service parameters so that built-in bridge is on by default &amp; privacy is off by default, </w:t>
      </w:r>
      <w:r w:rsidR="00D23D56">
        <w:t>update the if statement checking the results of the SQL query</w:t>
      </w:r>
      <w:r>
        <w:t xml:space="preserve"> as follows:</w:t>
      </w:r>
    </w:p>
    <w:p w14:paraId="2C6F469E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># Check for missing recording configuration, phones (</w:t>
      </w:r>
      <w:proofErr w:type="spellStart"/>
      <w:r w:rsidRPr="00D23D56">
        <w:rPr>
          <w:rFonts w:ascii="Courier New" w:hAnsi="Courier New" w:cs="Courier New"/>
        </w:rPr>
        <w:t>tkclass</w:t>
      </w:r>
      <w:proofErr w:type="spellEnd"/>
      <w:r w:rsidRPr="00D23D56">
        <w:rPr>
          <w:rFonts w:ascii="Courier New" w:hAnsi="Courier New" w:cs="Courier New"/>
        </w:rPr>
        <w:t>=1) + device profiles (</w:t>
      </w:r>
      <w:proofErr w:type="spellStart"/>
      <w:r w:rsidRPr="00D23D56">
        <w:rPr>
          <w:rFonts w:ascii="Courier New" w:hAnsi="Courier New" w:cs="Courier New"/>
        </w:rPr>
        <w:t>tkclass</w:t>
      </w:r>
      <w:proofErr w:type="spellEnd"/>
      <w:r w:rsidRPr="00D23D56">
        <w:rPr>
          <w:rFonts w:ascii="Courier New" w:hAnsi="Courier New" w:cs="Courier New"/>
        </w:rPr>
        <w:t>=254)</w:t>
      </w:r>
    </w:p>
    <w:p w14:paraId="43F4EEB8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if </w:t>
      </w:r>
      <w:proofErr w:type="spellStart"/>
      <w:r w:rsidRPr="00D23D56">
        <w:rPr>
          <w:rFonts w:ascii="Courier New" w:hAnsi="Courier New" w:cs="Courier New"/>
        </w:rPr>
        <w:t>d_tkclass</w:t>
      </w:r>
      <w:proofErr w:type="spellEnd"/>
      <w:r w:rsidRPr="00D23D56">
        <w:rPr>
          <w:rFonts w:ascii="Courier New" w:hAnsi="Courier New" w:cs="Courier New"/>
        </w:rPr>
        <w:t xml:space="preserve"> == "1":</w:t>
      </w:r>
    </w:p>
    <w:p w14:paraId="2676E216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if (</w:t>
      </w:r>
      <w:proofErr w:type="spellStart"/>
      <w:r w:rsidRPr="00D23D56">
        <w:rPr>
          <w:rFonts w:ascii="Courier New" w:hAnsi="Courier New" w:cs="Courier New"/>
        </w:rPr>
        <w:t>d_tkstatus_builtinbridge</w:t>
      </w:r>
      <w:proofErr w:type="spellEnd"/>
      <w:r w:rsidRPr="00D23D56">
        <w:rPr>
          <w:rFonts w:ascii="Courier New" w:hAnsi="Courier New" w:cs="Courier New"/>
        </w:rPr>
        <w:t xml:space="preserve"> == "0" or </w:t>
      </w:r>
      <w:proofErr w:type="spellStart"/>
      <w:r w:rsidRPr="00D23D56">
        <w:rPr>
          <w:rFonts w:ascii="Courier New" w:hAnsi="Courier New" w:cs="Courier New"/>
        </w:rPr>
        <w:t>dpd_tkstatus_callinfoprivate</w:t>
      </w:r>
      <w:proofErr w:type="spellEnd"/>
      <w:r w:rsidRPr="00D23D56">
        <w:rPr>
          <w:rFonts w:ascii="Courier New" w:hAnsi="Courier New" w:cs="Courier New"/>
        </w:rPr>
        <w:t xml:space="preserve"> == "1"</w:t>
      </w:r>
    </w:p>
    <w:p w14:paraId="39CC2648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or </w:t>
      </w:r>
      <w:proofErr w:type="spellStart"/>
      <w:r w:rsidRPr="00D23D56">
        <w:rPr>
          <w:rFonts w:ascii="Courier New" w:hAnsi="Courier New" w:cs="Courier New"/>
        </w:rPr>
        <w:t>dnmap_fkrecordingprofile</w:t>
      </w:r>
      <w:proofErr w:type="spellEnd"/>
      <w:r w:rsidRPr="00D23D56">
        <w:rPr>
          <w:rFonts w:ascii="Courier New" w:hAnsi="Courier New" w:cs="Courier New"/>
        </w:rPr>
        <w:t xml:space="preserve"> not in </w:t>
      </w:r>
      <w:proofErr w:type="spellStart"/>
      <w:r w:rsidRPr="00D23D56">
        <w:rPr>
          <w:rFonts w:ascii="Courier New" w:hAnsi="Courier New" w:cs="Courier New"/>
        </w:rPr>
        <w:t>rp_pkids</w:t>
      </w:r>
      <w:proofErr w:type="spellEnd"/>
      <w:r w:rsidRPr="00D23D56">
        <w:rPr>
          <w:rFonts w:ascii="Courier New" w:hAnsi="Courier New" w:cs="Courier New"/>
        </w:rPr>
        <w:t xml:space="preserve"> or </w:t>
      </w:r>
      <w:proofErr w:type="spellStart"/>
      <w:r w:rsidRPr="00D23D56">
        <w:rPr>
          <w:rFonts w:ascii="Courier New" w:hAnsi="Courier New" w:cs="Courier New"/>
        </w:rPr>
        <w:t>dnmap_fkrecordingprofile</w:t>
      </w:r>
      <w:proofErr w:type="spellEnd"/>
      <w:r w:rsidRPr="00D23D56">
        <w:rPr>
          <w:rFonts w:ascii="Courier New" w:hAnsi="Courier New" w:cs="Courier New"/>
        </w:rPr>
        <w:t xml:space="preserve"> == ""</w:t>
      </w:r>
    </w:p>
    <w:p w14:paraId="67E56C26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or </w:t>
      </w:r>
      <w:proofErr w:type="spellStart"/>
      <w:r w:rsidRPr="00D23D56">
        <w:rPr>
          <w:rFonts w:ascii="Courier New" w:hAnsi="Courier New" w:cs="Courier New"/>
        </w:rPr>
        <w:t>dnmap_</w:t>
      </w:r>
      <w:proofErr w:type="gramStart"/>
      <w:r w:rsidRPr="00D23D56">
        <w:rPr>
          <w:rFonts w:ascii="Courier New" w:hAnsi="Courier New" w:cs="Courier New"/>
        </w:rPr>
        <w:t>tkpreferredmediasource</w:t>
      </w:r>
      <w:proofErr w:type="spellEnd"/>
      <w:r w:rsidRPr="00D23D56">
        <w:rPr>
          <w:rFonts w:ascii="Courier New" w:hAnsi="Courier New" w:cs="Courier New"/>
        </w:rPr>
        <w:t xml:space="preserve"> !</w:t>
      </w:r>
      <w:proofErr w:type="gramEnd"/>
      <w:r w:rsidRPr="00D23D56">
        <w:rPr>
          <w:rFonts w:ascii="Courier New" w:hAnsi="Courier New" w:cs="Courier New"/>
        </w:rPr>
        <w:t xml:space="preserve">= "2" or </w:t>
      </w:r>
      <w:proofErr w:type="spellStart"/>
      <w:r w:rsidRPr="00D23D56">
        <w:rPr>
          <w:rFonts w:ascii="Courier New" w:hAnsi="Courier New" w:cs="Courier New"/>
        </w:rPr>
        <w:t>rd_tkrecordingflag</w:t>
      </w:r>
      <w:proofErr w:type="spellEnd"/>
      <w:r w:rsidRPr="00D23D56">
        <w:rPr>
          <w:rFonts w:ascii="Courier New" w:hAnsi="Courier New" w:cs="Courier New"/>
        </w:rPr>
        <w:t xml:space="preserve"> != "1" or not </w:t>
      </w:r>
      <w:proofErr w:type="spellStart"/>
      <w:r w:rsidRPr="00D23D56">
        <w:rPr>
          <w:rFonts w:ascii="Courier New" w:hAnsi="Courier New" w:cs="Courier New"/>
        </w:rPr>
        <w:t>user_associated</w:t>
      </w:r>
      <w:proofErr w:type="spellEnd"/>
      <w:r w:rsidRPr="00D23D56">
        <w:rPr>
          <w:rFonts w:ascii="Courier New" w:hAnsi="Courier New" w:cs="Courier New"/>
        </w:rPr>
        <w:t>):</w:t>
      </w:r>
    </w:p>
    <w:p w14:paraId="6772DF65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row["nice"] = </w:t>
      </w:r>
      <w:proofErr w:type="spellStart"/>
      <w:r w:rsidRPr="00D23D56">
        <w:rPr>
          <w:rFonts w:ascii="Courier New" w:hAnsi="Courier New" w:cs="Courier New"/>
        </w:rPr>
        <w:t>dn</w:t>
      </w:r>
      <w:proofErr w:type="spellEnd"/>
      <w:r w:rsidRPr="00D23D56">
        <w:rPr>
          <w:rFonts w:ascii="Courier New" w:hAnsi="Courier New" w:cs="Courier New"/>
        </w:rPr>
        <w:t>["nice"]</w:t>
      </w:r>
    </w:p>
    <w:p w14:paraId="3CF10D9E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</w:t>
      </w:r>
      <w:proofErr w:type="spellStart"/>
      <w:r w:rsidRPr="00D23D56">
        <w:rPr>
          <w:rFonts w:ascii="Courier New" w:hAnsi="Courier New" w:cs="Courier New"/>
        </w:rPr>
        <w:t>self.list_box.insert</w:t>
      </w:r>
      <w:proofErr w:type="spellEnd"/>
      <w:r w:rsidRPr="00D23D56">
        <w:rPr>
          <w:rFonts w:ascii="Courier New" w:hAnsi="Courier New" w:cs="Courier New"/>
        </w:rPr>
        <w:t>(</w:t>
      </w:r>
      <w:proofErr w:type="spellStart"/>
      <w:r w:rsidRPr="00D23D56">
        <w:rPr>
          <w:rFonts w:ascii="Courier New" w:hAnsi="Courier New" w:cs="Courier New"/>
        </w:rPr>
        <w:t>tk.END</w:t>
      </w:r>
      <w:proofErr w:type="spellEnd"/>
      <w:r w:rsidRPr="00D23D56">
        <w:rPr>
          <w:rFonts w:ascii="Courier New" w:hAnsi="Courier New" w:cs="Courier New"/>
        </w:rPr>
        <w:t>, f'{</w:t>
      </w:r>
      <w:proofErr w:type="spellStart"/>
      <w:r w:rsidRPr="00D23D56">
        <w:rPr>
          <w:rFonts w:ascii="Courier New" w:hAnsi="Courier New" w:cs="Courier New"/>
        </w:rPr>
        <w:t>d_name</w:t>
      </w:r>
      <w:proofErr w:type="spellEnd"/>
      <w:r w:rsidRPr="00D23D56">
        <w:rPr>
          <w:rFonts w:ascii="Courier New" w:hAnsi="Courier New" w:cs="Courier New"/>
        </w:rPr>
        <w:t>} "{</w:t>
      </w:r>
      <w:proofErr w:type="spellStart"/>
      <w:r w:rsidRPr="00D23D56">
        <w:rPr>
          <w:rFonts w:ascii="Courier New" w:hAnsi="Courier New" w:cs="Courier New"/>
        </w:rPr>
        <w:t>d_description</w:t>
      </w:r>
      <w:proofErr w:type="spellEnd"/>
      <w:r w:rsidRPr="00D23D56">
        <w:rPr>
          <w:rFonts w:ascii="Courier New" w:hAnsi="Courier New" w:cs="Courier New"/>
        </w:rPr>
        <w:t>}", {</w:t>
      </w:r>
      <w:proofErr w:type="spellStart"/>
      <w:r w:rsidRPr="00D23D56">
        <w:rPr>
          <w:rFonts w:ascii="Courier New" w:hAnsi="Courier New" w:cs="Courier New"/>
        </w:rPr>
        <w:t>n_dnorpattern</w:t>
      </w:r>
      <w:proofErr w:type="spellEnd"/>
      <w:r w:rsidRPr="00D23D56">
        <w:rPr>
          <w:rFonts w:ascii="Courier New" w:hAnsi="Courier New" w:cs="Courier New"/>
        </w:rPr>
        <w:t>} "{</w:t>
      </w:r>
      <w:proofErr w:type="spellStart"/>
      <w:r w:rsidRPr="00D23D56">
        <w:rPr>
          <w:rFonts w:ascii="Courier New" w:hAnsi="Courier New" w:cs="Courier New"/>
        </w:rPr>
        <w:t>n_description</w:t>
      </w:r>
      <w:proofErr w:type="spellEnd"/>
      <w:r w:rsidRPr="00D23D56">
        <w:rPr>
          <w:rFonts w:ascii="Courier New" w:hAnsi="Courier New" w:cs="Courier New"/>
        </w:rPr>
        <w:t>}", {</w:t>
      </w:r>
      <w:proofErr w:type="spellStart"/>
      <w:r w:rsidRPr="00D23D56">
        <w:rPr>
          <w:rFonts w:ascii="Courier New" w:hAnsi="Courier New" w:cs="Courier New"/>
        </w:rPr>
        <w:t>user_associated</w:t>
      </w:r>
      <w:proofErr w:type="spellEnd"/>
      <w:r w:rsidRPr="00D23D56">
        <w:rPr>
          <w:rFonts w:ascii="Courier New" w:hAnsi="Courier New" w:cs="Courier New"/>
        </w:rPr>
        <w:t>}, {</w:t>
      </w:r>
      <w:proofErr w:type="spellStart"/>
      <w:r w:rsidRPr="00D23D56">
        <w:rPr>
          <w:rFonts w:ascii="Courier New" w:hAnsi="Courier New" w:cs="Courier New"/>
        </w:rPr>
        <w:t>dn</w:t>
      </w:r>
      <w:proofErr w:type="spellEnd"/>
      <w:r w:rsidRPr="00D23D56">
        <w:rPr>
          <w:rFonts w:ascii="Courier New" w:hAnsi="Courier New" w:cs="Courier New"/>
        </w:rPr>
        <w:t>["nice"]}')</w:t>
      </w:r>
    </w:p>
    <w:p w14:paraId="06A43DC5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</w:t>
      </w:r>
      <w:proofErr w:type="spellStart"/>
      <w:r w:rsidRPr="00D23D56">
        <w:rPr>
          <w:rFonts w:ascii="Courier New" w:hAnsi="Courier New" w:cs="Courier New"/>
        </w:rPr>
        <w:t>result_</w:t>
      </w:r>
      <w:proofErr w:type="gramStart"/>
      <w:r w:rsidRPr="00D23D56">
        <w:rPr>
          <w:rFonts w:ascii="Courier New" w:hAnsi="Courier New" w:cs="Courier New"/>
        </w:rPr>
        <w:t>list.append</w:t>
      </w:r>
      <w:proofErr w:type="spellEnd"/>
      <w:proofErr w:type="gramEnd"/>
      <w:r w:rsidRPr="00D23D56">
        <w:rPr>
          <w:rFonts w:ascii="Courier New" w:hAnsi="Courier New" w:cs="Courier New"/>
        </w:rPr>
        <w:t>([</w:t>
      </w:r>
      <w:proofErr w:type="spellStart"/>
      <w:r w:rsidRPr="00D23D56">
        <w:rPr>
          <w:rFonts w:ascii="Courier New" w:hAnsi="Courier New" w:cs="Courier New"/>
        </w:rPr>
        <w:t>d_name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d_description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n_dnorpattern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n_description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user_associated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dn</w:t>
      </w:r>
      <w:proofErr w:type="spellEnd"/>
      <w:r w:rsidRPr="00D23D56">
        <w:rPr>
          <w:rFonts w:ascii="Courier New" w:hAnsi="Courier New" w:cs="Courier New"/>
        </w:rPr>
        <w:t>["nice"]])</w:t>
      </w:r>
    </w:p>
    <w:p w14:paraId="65E25A19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</w:t>
      </w:r>
      <w:proofErr w:type="spellStart"/>
      <w:r w:rsidRPr="00D23D56">
        <w:rPr>
          <w:rFonts w:ascii="Courier New" w:hAnsi="Courier New" w:cs="Courier New"/>
        </w:rPr>
        <w:t>cntr</w:t>
      </w:r>
      <w:proofErr w:type="spellEnd"/>
      <w:r w:rsidRPr="00D23D56">
        <w:rPr>
          <w:rFonts w:ascii="Courier New" w:hAnsi="Courier New" w:cs="Courier New"/>
        </w:rPr>
        <w:t xml:space="preserve"> += 1</w:t>
      </w:r>
    </w:p>
    <w:p w14:paraId="37A75F61" w14:textId="77777777" w:rsidR="00D23D56" w:rsidRPr="00D23D56" w:rsidRDefault="00D23D56" w:rsidP="00D23D56">
      <w:pPr>
        <w:rPr>
          <w:rFonts w:ascii="Courier New" w:hAnsi="Courier New" w:cs="Courier New"/>
        </w:rPr>
      </w:pPr>
      <w:proofErr w:type="spellStart"/>
      <w:r w:rsidRPr="00D23D56">
        <w:rPr>
          <w:rFonts w:ascii="Courier New" w:hAnsi="Courier New" w:cs="Courier New"/>
        </w:rPr>
        <w:t>elif</w:t>
      </w:r>
      <w:proofErr w:type="spellEnd"/>
      <w:r w:rsidRPr="00D23D56">
        <w:rPr>
          <w:rFonts w:ascii="Courier New" w:hAnsi="Courier New" w:cs="Courier New"/>
        </w:rPr>
        <w:t xml:space="preserve"> </w:t>
      </w:r>
      <w:proofErr w:type="spellStart"/>
      <w:r w:rsidRPr="00D23D56">
        <w:rPr>
          <w:rFonts w:ascii="Courier New" w:hAnsi="Courier New" w:cs="Courier New"/>
        </w:rPr>
        <w:t>d_tkclass</w:t>
      </w:r>
      <w:proofErr w:type="spellEnd"/>
      <w:r w:rsidRPr="00D23D56">
        <w:rPr>
          <w:rFonts w:ascii="Courier New" w:hAnsi="Courier New" w:cs="Courier New"/>
        </w:rPr>
        <w:t xml:space="preserve"> == "254":</w:t>
      </w:r>
    </w:p>
    <w:p w14:paraId="2B02CE1A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if (</w:t>
      </w:r>
      <w:proofErr w:type="spellStart"/>
      <w:r w:rsidRPr="00D23D56">
        <w:rPr>
          <w:rFonts w:ascii="Courier New" w:hAnsi="Courier New" w:cs="Courier New"/>
        </w:rPr>
        <w:t>dpd_tkstatus_callinfoprivate</w:t>
      </w:r>
      <w:proofErr w:type="spellEnd"/>
      <w:r w:rsidRPr="00D23D56">
        <w:rPr>
          <w:rFonts w:ascii="Courier New" w:hAnsi="Courier New" w:cs="Courier New"/>
        </w:rPr>
        <w:t xml:space="preserve"> == "1" or </w:t>
      </w:r>
      <w:proofErr w:type="spellStart"/>
      <w:r w:rsidRPr="00D23D56">
        <w:rPr>
          <w:rFonts w:ascii="Courier New" w:hAnsi="Courier New" w:cs="Courier New"/>
        </w:rPr>
        <w:t>dnmap_fkrecordingprofile</w:t>
      </w:r>
      <w:proofErr w:type="spellEnd"/>
      <w:r w:rsidRPr="00D23D56">
        <w:rPr>
          <w:rFonts w:ascii="Courier New" w:hAnsi="Courier New" w:cs="Courier New"/>
        </w:rPr>
        <w:t xml:space="preserve"> not in </w:t>
      </w:r>
      <w:proofErr w:type="spellStart"/>
      <w:r w:rsidRPr="00D23D56">
        <w:rPr>
          <w:rFonts w:ascii="Courier New" w:hAnsi="Courier New" w:cs="Courier New"/>
        </w:rPr>
        <w:t>rp_pkids</w:t>
      </w:r>
      <w:proofErr w:type="spellEnd"/>
    </w:p>
    <w:p w14:paraId="25A98853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or </w:t>
      </w:r>
      <w:proofErr w:type="spellStart"/>
      <w:r w:rsidRPr="00D23D56">
        <w:rPr>
          <w:rFonts w:ascii="Courier New" w:hAnsi="Courier New" w:cs="Courier New"/>
        </w:rPr>
        <w:t>dnmap_fkrecordingprofile</w:t>
      </w:r>
      <w:proofErr w:type="spellEnd"/>
      <w:r w:rsidRPr="00D23D56">
        <w:rPr>
          <w:rFonts w:ascii="Courier New" w:hAnsi="Courier New" w:cs="Courier New"/>
        </w:rPr>
        <w:t xml:space="preserve"> == "" or </w:t>
      </w:r>
      <w:proofErr w:type="spellStart"/>
      <w:r w:rsidRPr="00D23D56">
        <w:rPr>
          <w:rFonts w:ascii="Courier New" w:hAnsi="Courier New" w:cs="Courier New"/>
        </w:rPr>
        <w:t>dnmap_</w:t>
      </w:r>
      <w:proofErr w:type="gramStart"/>
      <w:r w:rsidRPr="00D23D56">
        <w:rPr>
          <w:rFonts w:ascii="Courier New" w:hAnsi="Courier New" w:cs="Courier New"/>
        </w:rPr>
        <w:t>tkpreferredmediasource</w:t>
      </w:r>
      <w:proofErr w:type="spellEnd"/>
      <w:r w:rsidRPr="00D23D56">
        <w:rPr>
          <w:rFonts w:ascii="Courier New" w:hAnsi="Courier New" w:cs="Courier New"/>
        </w:rPr>
        <w:t xml:space="preserve"> !</w:t>
      </w:r>
      <w:proofErr w:type="gramEnd"/>
      <w:r w:rsidRPr="00D23D56">
        <w:rPr>
          <w:rFonts w:ascii="Courier New" w:hAnsi="Courier New" w:cs="Courier New"/>
        </w:rPr>
        <w:t>= "2"</w:t>
      </w:r>
    </w:p>
    <w:p w14:paraId="73DF9990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lastRenderedPageBreak/>
        <w:t xml:space="preserve">        or </w:t>
      </w:r>
      <w:proofErr w:type="spellStart"/>
      <w:r w:rsidRPr="00D23D56">
        <w:rPr>
          <w:rFonts w:ascii="Courier New" w:hAnsi="Courier New" w:cs="Courier New"/>
        </w:rPr>
        <w:t>rd_</w:t>
      </w:r>
      <w:proofErr w:type="gramStart"/>
      <w:r w:rsidRPr="00D23D56">
        <w:rPr>
          <w:rFonts w:ascii="Courier New" w:hAnsi="Courier New" w:cs="Courier New"/>
        </w:rPr>
        <w:t>tkrecordingflag</w:t>
      </w:r>
      <w:proofErr w:type="spellEnd"/>
      <w:r w:rsidRPr="00D23D56">
        <w:rPr>
          <w:rFonts w:ascii="Courier New" w:hAnsi="Courier New" w:cs="Courier New"/>
        </w:rPr>
        <w:t xml:space="preserve"> !</w:t>
      </w:r>
      <w:proofErr w:type="gramEnd"/>
      <w:r w:rsidRPr="00D23D56">
        <w:rPr>
          <w:rFonts w:ascii="Courier New" w:hAnsi="Courier New" w:cs="Courier New"/>
        </w:rPr>
        <w:t xml:space="preserve">= "1" or not </w:t>
      </w:r>
      <w:proofErr w:type="spellStart"/>
      <w:r w:rsidRPr="00D23D56">
        <w:rPr>
          <w:rFonts w:ascii="Courier New" w:hAnsi="Courier New" w:cs="Courier New"/>
        </w:rPr>
        <w:t>user_associated</w:t>
      </w:r>
      <w:proofErr w:type="spellEnd"/>
      <w:r w:rsidRPr="00D23D56">
        <w:rPr>
          <w:rFonts w:ascii="Courier New" w:hAnsi="Courier New" w:cs="Courier New"/>
        </w:rPr>
        <w:t>):</w:t>
      </w:r>
    </w:p>
    <w:p w14:paraId="6413191B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row["nice"] = </w:t>
      </w:r>
      <w:proofErr w:type="spellStart"/>
      <w:r w:rsidRPr="00D23D56">
        <w:rPr>
          <w:rFonts w:ascii="Courier New" w:hAnsi="Courier New" w:cs="Courier New"/>
        </w:rPr>
        <w:t>dn</w:t>
      </w:r>
      <w:proofErr w:type="spellEnd"/>
      <w:r w:rsidRPr="00D23D56">
        <w:rPr>
          <w:rFonts w:ascii="Courier New" w:hAnsi="Courier New" w:cs="Courier New"/>
        </w:rPr>
        <w:t>["nice"]</w:t>
      </w:r>
    </w:p>
    <w:p w14:paraId="4BB6FAF2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</w:t>
      </w:r>
      <w:proofErr w:type="spellStart"/>
      <w:r w:rsidRPr="00D23D56">
        <w:rPr>
          <w:rFonts w:ascii="Courier New" w:hAnsi="Courier New" w:cs="Courier New"/>
        </w:rPr>
        <w:t>self.list_box.insert</w:t>
      </w:r>
      <w:proofErr w:type="spellEnd"/>
      <w:r w:rsidRPr="00D23D56">
        <w:rPr>
          <w:rFonts w:ascii="Courier New" w:hAnsi="Courier New" w:cs="Courier New"/>
        </w:rPr>
        <w:t>(</w:t>
      </w:r>
      <w:proofErr w:type="spellStart"/>
      <w:r w:rsidRPr="00D23D56">
        <w:rPr>
          <w:rFonts w:ascii="Courier New" w:hAnsi="Courier New" w:cs="Courier New"/>
        </w:rPr>
        <w:t>tk.END</w:t>
      </w:r>
      <w:proofErr w:type="spellEnd"/>
      <w:r w:rsidRPr="00D23D56">
        <w:rPr>
          <w:rFonts w:ascii="Courier New" w:hAnsi="Courier New" w:cs="Courier New"/>
        </w:rPr>
        <w:t>, f'{</w:t>
      </w:r>
      <w:proofErr w:type="spellStart"/>
      <w:r w:rsidRPr="00D23D56">
        <w:rPr>
          <w:rFonts w:ascii="Courier New" w:hAnsi="Courier New" w:cs="Courier New"/>
        </w:rPr>
        <w:t>d_name</w:t>
      </w:r>
      <w:proofErr w:type="spellEnd"/>
      <w:r w:rsidRPr="00D23D56">
        <w:rPr>
          <w:rFonts w:ascii="Courier New" w:hAnsi="Courier New" w:cs="Courier New"/>
        </w:rPr>
        <w:t>} "{</w:t>
      </w:r>
      <w:proofErr w:type="spellStart"/>
      <w:r w:rsidRPr="00D23D56">
        <w:rPr>
          <w:rFonts w:ascii="Courier New" w:hAnsi="Courier New" w:cs="Courier New"/>
        </w:rPr>
        <w:t>d_description</w:t>
      </w:r>
      <w:proofErr w:type="spellEnd"/>
      <w:r w:rsidRPr="00D23D56">
        <w:rPr>
          <w:rFonts w:ascii="Courier New" w:hAnsi="Courier New" w:cs="Courier New"/>
        </w:rPr>
        <w:t>}", {</w:t>
      </w:r>
      <w:proofErr w:type="spellStart"/>
      <w:r w:rsidRPr="00D23D56">
        <w:rPr>
          <w:rFonts w:ascii="Courier New" w:hAnsi="Courier New" w:cs="Courier New"/>
        </w:rPr>
        <w:t>n_dnorpattern</w:t>
      </w:r>
      <w:proofErr w:type="spellEnd"/>
      <w:r w:rsidRPr="00D23D56">
        <w:rPr>
          <w:rFonts w:ascii="Courier New" w:hAnsi="Courier New" w:cs="Courier New"/>
        </w:rPr>
        <w:t>} "{</w:t>
      </w:r>
      <w:proofErr w:type="spellStart"/>
      <w:r w:rsidRPr="00D23D56">
        <w:rPr>
          <w:rFonts w:ascii="Courier New" w:hAnsi="Courier New" w:cs="Courier New"/>
        </w:rPr>
        <w:t>n_description</w:t>
      </w:r>
      <w:proofErr w:type="spellEnd"/>
      <w:r w:rsidRPr="00D23D56">
        <w:rPr>
          <w:rFonts w:ascii="Courier New" w:hAnsi="Courier New" w:cs="Courier New"/>
        </w:rPr>
        <w:t>}", {</w:t>
      </w:r>
      <w:proofErr w:type="spellStart"/>
      <w:r w:rsidRPr="00D23D56">
        <w:rPr>
          <w:rFonts w:ascii="Courier New" w:hAnsi="Courier New" w:cs="Courier New"/>
        </w:rPr>
        <w:t>user_associated</w:t>
      </w:r>
      <w:proofErr w:type="spellEnd"/>
      <w:r w:rsidRPr="00D23D56">
        <w:rPr>
          <w:rFonts w:ascii="Courier New" w:hAnsi="Courier New" w:cs="Courier New"/>
        </w:rPr>
        <w:t>}, {</w:t>
      </w:r>
      <w:proofErr w:type="spellStart"/>
      <w:r w:rsidRPr="00D23D56">
        <w:rPr>
          <w:rFonts w:ascii="Courier New" w:hAnsi="Courier New" w:cs="Courier New"/>
        </w:rPr>
        <w:t>dn</w:t>
      </w:r>
      <w:proofErr w:type="spellEnd"/>
      <w:r w:rsidRPr="00D23D56">
        <w:rPr>
          <w:rFonts w:ascii="Courier New" w:hAnsi="Courier New" w:cs="Courier New"/>
        </w:rPr>
        <w:t>["nice"]}')</w:t>
      </w:r>
    </w:p>
    <w:p w14:paraId="45C60376" w14:textId="77777777" w:rsidR="00D23D56" w:rsidRPr="00D23D56" w:rsidRDefault="00D23D56" w:rsidP="00D23D56">
      <w:pPr>
        <w:rPr>
          <w:rFonts w:ascii="Courier New" w:hAnsi="Courier New" w:cs="Courier New"/>
        </w:rPr>
      </w:pPr>
      <w:r w:rsidRPr="00D23D56">
        <w:rPr>
          <w:rFonts w:ascii="Courier New" w:hAnsi="Courier New" w:cs="Courier New"/>
        </w:rPr>
        <w:t xml:space="preserve">        </w:t>
      </w:r>
      <w:proofErr w:type="spellStart"/>
      <w:r w:rsidRPr="00D23D56">
        <w:rPr>
          <w:rFonts w:ascii="Courier New" w:hAnsi="Courier New" w:cs="Courier New"/>
        </w:rPr>
        <w:t>result_</w:t>
      </w:r>
      <w:proofErr w:type="gramStart"/>
      <w:r w:rsidRPr="00D23D56">
        <w:rPr>
          <w:rFonts w:ascii="Courier New" w:hAnsi="Courier New" w:cs="Courier New"/>
        </w:rPr>
        <w:t>list.append</w:t>
      </w:r>
      <w:proofErr w:type="spellEnd"/>
      <w:proofErr w:type="gramEnd"/>
      <w:r w:rsidRPr="00D23D56">
        <w:rPr>
          <w:rFonts w:ascii="Courier New" w:hAnsi="Courier New" w:cs="Courier New"/>
        </w:rPr>
        <w:t>([</w:t>
      </w:r>
      <w:proofErr w:type="spellStart"/>
      <w:r w:rsidRPr="00D23D56">
        <w:rPr>
          <w:rFonts w:ascii="Courier New" w:hAnsi="Courier New" w:cs="Courier New"/>
        </w:rPr>
        <w:t>d_name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d_description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n_dnorpattern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n_description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user_associated</w:t>
      </w:r>
      <w:proofErr w:type="spellEnd"/>
      <w:r w:rsidRPr="00D23D56">
        <w:rPr>
          <w:rFonts w:ascii="Courier New" w:hAnsi="Courier New" w:cs="Courier New"/>
        </w:rPr>
        <w:t xml:space="preserve">, </w:t>
      </w:r>
      <w:proofErr w:type="spellStart"/>
      <w:r w:rsidRPr="00D23D56">
        <w:rPr>
          <w:rFonts w:ascii="Courier New" w:hAnsi="Courier New" w:cs="Courier New"/>
        </w:rPr>
        <w:t>dn</w:t>
      </w:r>
      <w:proofErr w:type="spellEnd"/>
      <w:r w:rsidRPr="00D23D56">
        <w:rPr>
          <w:rFonts w:ascii="Courier New" w:hAnsi="Courier New" w:cs="Courier New"/>
        </w:rPr>
        <w:t>["nice"]])</w:t>
      </w:r>
    </w:p>
    <w:p w14:paraId="359667A1" w14:textId="587F8EC5" w:rsidR="00C92CB7" w:rsidRPr="005C1F98" w:rsidRDefault="00D23D56" w:rsidP="00D23D56">
      <w:r w:rsidRPr="00D23D56">
        <w:rPr>
          <w:rFonts w:ascii="Courier New" w:hAnsi="Courier New" w:cs="Courier New"/>
        </w:rPr>
        <w:t xml:space="preserve">        </w:t>
      </w:r>
      <w:proofErr w:type="spellStart"/>
      <w:r w:rsidRPr="00D23D56">
        <w:rPr>
          <w:rFonts w:ascii="Courier New" w:hAnsi="Courier New" w:cs="Courier New"/>
        </w:rPr>
        <w:t>cntr</w:t>
      </w:r>
      <w:proofErr w:type="spellEnd"/>
      <w:r w:rsidRPr="00D23D56">
        <w:rPr>
          <w:rFonts w:ascii="Courier New" w:hAnsi="Courier New" w:cs="Courier New"/>
        </w:rPr>
        <w:t xml:space="preserve"> += 1</w:t>
      </w:r>
    </w:p>
    <w:sectPr w:rsidR="00C92CB7" w:rsidRPr="005C1F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B51AA" w14:textId="77777777" w:rsidR="00FA01DC" w:rsidRDefault="00FA01DC" w:rsidP="00D5412A">
      <w:pPr>
        <w:spacing w:after="0" w:line="240" w:lineRule="auto"/>
      </w:pPr>
      <w:r>
        <w:separator/>
      </w:r>
    </w:p>
  </w:endnote>
  <w:endnote w:type="continuationSeparator" w:id="0">
    <w:p w14:paraId="13476EE9" w14:textId="77777777" w:rsidR="00FA01DC" w:rsidRDefault="00FA01DC" w:rsidP="00D5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A637C9" w14:textId="77777777" w:rsidR="00FA01DC" w:rsidRDefault="00FA01DC" w:rsidP="00D5412A">
      <w:pPr>
        <w:spacing w:after="0" w:line="240" w:lineRule="auto"/>
      </w:pPr>
      <w:r>
        <w:separator/>
      </w:r>
    </w:p>
  </w:footnote>
  <w:footnote w:type="continuationSeparator" w:id="0">
    <w:p w14:paraId="7F983864" w14:textId="77777777" w:rsidR="00FA01DC" w:rsidRDefault="00FA01DC" w:rsidP="00D541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3F2"/>
    <w:rsid w:val="00034290"/>
    <w:rsid w:val="000345FC"/>
    <w:rsid w:val="00093A5F"/>
    <w:rsid w:val="000A1CB3"/>
    <w:rsid w:val="000B6450"/>
    <w:rsid w:val="000D40C6"/>
    <w:rsid w:val="000E09B9"/>
    <w:rsid w:val="00110538"/>
    <w:rsid w:val="00121F02"/>
    <w:rsid w:val="00131D1A"/>
    <w:rsid w:val="001757DB"/>
    <w:rsid w:val="00176A58"/>
    <w:rsid w:val="0017776A"/>
    <w:rsid w:val="001D3639"/>
    <w:rsid w:val="00222F07"/>
    <w:rsid w:val="0025538D"/>
    <w:rsid w:val="00264392"/>
    <w:rsid w:val="002A51D6"/>
    <w:rsid w:val="002C2182"/>
    <w:rsid w:val="002F0C99"/>
    <w:rsid w:val="00335B5F"/>
    <w:rsid w:val="00345628"/>
    <w:rsid w:val="00351DE3"/>
    <w:rsid w:val="003664C0"/>
    <w:rsid w:val="00367B72"/>
    <w:rsid w:val="00367E3B"/>
    <w:rsid w:val="004225B6"/>
    <w:rsid w:val="00452317"/>
    <w:rsid w:val="00512A7D"/>
    <w:rsid w:val="005C1F98"/>
    <w:rsid w:val="005C7C97"/>
    <w:rsid w:val="005F6FA2"/>
    <w:rsid w:val="00616D2E"/>
    <w:rsid w:val="00621D85"/>
    <w:rsid w:val="0063139D"/>
    <w:rsid w:val="00645DEA"/>
    <w:rsid w:val="006C423D"/>
    <w:rsid w:val="00704DB9"/>
    <w:rsid w:val="007A40FE"/>
    <w:rsid w:val="007B3901"/>
    <w:rsid w:val="007C2063"/>
    <w:rsid w:val="007C4F53"/>
    <w:rsid w:val="007D3133"/>
    <w:rsid w:val="007E4014"/>
    <w:rsid w:val="007F00FB"/>
    <w:rsid w:val="00856E17"/>
    <w:rsid w:val="0086676D"/>
    <w:rsid w:val="008B1EEE"/>
    <w:rsid w:val="008B4BFD"/>
    <w:rsid w:val="008C38DC"/>
    <w:rsid w:val="008D2B93"/>
    <w:rsid w:val="008F670E"/>
    <w:rsid w:val="0092084E"/>
    <w:rsid w:val="0095174A"/>
    <w:rsid w:val="00961302"/>
    <w:rsid w:val="00A34199"/>
    <w:rsid w:val="00A34513"/>
    <w:rsid w:val="00AC4A95"/>
    <w:rsid w:val="00AC59E7"/>
    <w:rsid w:val="00AF7C42"/>
    <w:rsid w:val="00B41653"/>
    <w:rsid w:val="00BC547A"/>
    <w:rsid w:val="00C00F32"/>
    <w:rsid w:val="00C52E25"/>
    <w:rsid w:val="00C8041F"/>
    <w:rsid w:val="00C85E88"/>
    <w:rsid w:val="00C92CB7"/>
    <w:rsid w:val="00CA7F27"/>
    <w:rsid w:val="00CB5AF4"/>
    <w:rsid w:val="00CF20B2"/>
    <w:rsid w:val="00D23D56"/>
    <w:rsid w:val="00D5412A"/>
    <w:rsid w:val="00DE3DE8"/>
    <w:rsid w:val="00DF1EF3"/>
    <w:rsid w:val="00DF2AB3"/>
    <w:rsid w:val="00E26EEA"/>
    <w:rsid w:val="00E44960"/>
    <w:rsid w:val="00E563F2"/>
    <w:rsid w:val="00E73B99"/>
    <w:rsid w:val="00E84BD8"/>
    <w:rsid w:val="00EE69D5"/>
    <w:rsid w:val="00F75436"/>
    <w:rsid w:val="00F8412A"/>
    <w:rsid w:val="00FA01DC"/>
    <w:rsid w:val="00FE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6A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A58"/>
    <w:rPr>
      <w:rFonts w:ascii="Segoe UI" w:hAnsi="Segoe UI" w:cs="Segoe UI"/>
      <w:sz w:val="18"/>
      <w:szCs w:val="18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412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541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12A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downloads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conda.io/miniconda.html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694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2019-04-16T20:16:00Z</dcterms:created>
  <dcterms:modified xsi:type="dcterms:W3CDTF">2020-09-08T20:59:00Z</dcterms:modified>
</cp:coreProperties>
</file>